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B72D" w14:textId="77777777" w:rsidR="00D9494A" w:rsidRPr="0004284E" w:rsidRDefault="00585DBD" w:rsidP="00D4300C">
      <w:pPr>
        <w:rPr>
          <w:b/>
          <w:color w:val="808080" w:themeColor="background1" w:themeShade="80"/>
          <w:sz w:val="16"/>
          <w:szCs w:val="16"/>
        </w:rPr>
      </w:pPr>
      <w:r w:rsidRPr="0004284E">
        <w:rPr>
          <w:b/>
          <w:color w:val="808080" w:themeColor="background1" w:themeShade="80"/>
          <w:sz w:val="16"/>
          <w:szCs w:val="16"/>
        </w:rPr>
        <w:t xml:space="preserve">PERSONA </w:t>
      </w:r>
      <w:r w:rsidR="00245159" w:rsidRPr="0004284E">
        <w:rPr>
          <w:b/>
          <w:color w:val="808080" w:themeColor="background1" w:themeShade="80"/>
          <w:sz w:val="16"/>
          <w:szCs w:val="16"/>
        </w:rPr>
        <w:t>TEMPLATE</w:t>
      </w:r>
    </w:p>
    <w:p w14:paraId="2EEE1B0E" w14:textId="77777777" w:rsidR="00D9494A" w:rsidRPr="0004284E" w:rsidRDefault="00D9494A">
      <w:pPr>
        <w:rPr>
          <w:b/>
          <w:color w:val="808080" w:themeColor="background1" w:themeShade="80"/>
          <w:sz w:val="16"/>
          <w:szCs w:val="16"/>
        </w:rPr>
      </w:pPr>
    </w:p>
    <w:tbl>
      <w:tblPr>
        <w:tblStyle w:val="TableGrid"/>
        <w:tblW w:w="1464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78"/>
        <w:gridCol w:w="1755"/>
        <w:gridCol w:w="430"/>
        <w:gridCol w:w="4424"/>
        <w:gridCol w:w="430"/>
        <w:gridCol w:w="4427"/>
      </w:tblGrid>
      <w:tr w:rsidR="00456B62" w:rsidRPr="0004284E" w14:paraId="4D653C07" w14:textId="77777777" w:rsidTr="2BA56238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F90BC87" w14:textId="07CDA348" w:rsidR="001C2AEC" w:rsidRPr="0004284E" w:rsidRDefault="000721F5" w:rsidP="2BA56238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noProof/>
                <w:color w:val="000000" w:themeColor="text1"/>
                <w:sz w:val="16"/>
                <w:szCs w:val="16"/>
              </w:rPr>
              <w:drawing>
                <wp:inline distT="0" distB="0" distL="0" distR="0" wp14:anchorId="76FDC650" wp14:editId="0623C8B1">
                  <wp:extent cx="1881052" cy="18431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4-03-08 at 3.09.49 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77" cy="188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D7C14" w14:textId="57FEFF3B" w:rsidR="001C2AEC" w:rsidRPr="0004284E" w:rsidRDefault="001C2AEC" w:rsidP="2BA56238">
            <w:pPr>
              <w:rPr>
                <w:b/>
                <w:bCs/>
                <w:sz w:val="16"/>
                <w:szCs w:val="16"/>
              </w:rPr>
            </w:pPr>
            <w:r w:rsidRPr="2BA56238">
              <w:rPr>
                <w:b/>
                <w:bCs/>
                <w:sz w:val="16"/>
                <w:szCs w:val="16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AAE00FB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0685E72" w14:textId="11CCEDDA" w:rsidR="0004284E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6EFC1D45" w14:textId="78BC7712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8FBC299" w14:textId="77777777" w:rsidR="001C2AEC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CHALLENGES AND OBSTACLES</w:t>
            </w:r>
          </w:p>
        </w:tc>
      </w:tr>
      <w:tr w:rsidR="00456B62" w:rsidRPr="0004284E" w14:paraId="5B78B519" w14:textId="77777777" w:rsidTr="2BA56238">
        <w:trPr>
          <w:trHeight w:val="2204"/>
        </w:trPr>
        <w:tc>
          <w:tcPr>
            <w:tcW w:w="2970" w:type="dxa"/>
            <w:vMerge/>
            <w:vAlign w:val="center"/>
          </w:tcPr>
          <w:p w14:paraId="3FBCA73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778" w:type="dxa"/>
            <w:vMerge/>
            <w:vAlign w:val="center"/>
          </w:tcPr>
          <w:p w14:paraId="4367DE8B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02D1541D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1C6E11EC" w14:textId="77777777" w:rsidR="00AF28E6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. Want to maintain present level of fitness</w:t>
            </w:r>
          </w:p>
          <w:p w14:paraId="65146C3D" w14:textId="77777777" w:rsidR="00C241DD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7A836FBC" w14:textId="77777777" w:rsidR="00C241DD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. Keep in contact with friends and family</w:t>
            </w:r>
          </w:p>
          <w:p w14:paraId="21B95820" w14:textId="77777777" w:rsidR="00C241DD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461F0F88" w14:textId="12BC88F9" w:rsidR="00C241DD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. Travel in NZ and overseas</w:t>
            </w:r>
          </w:p>
          <w:p w14:paraId="63526A29" w14:textId="77777777" w:rsidR="004E28BC" w:rsidRDefault="004E28BC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65C562A1" w14:textId="4483B00B" w:rsidR="004E28BC" w:rsidRDefault="004E28BC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 xml:space="preserve">  . Seeking promotion</w:t>
            </w:r>
          </w:p>
          <w:p w14:paraId="150C44EA" w14:textId="77777777" w:rsidR="004E28BC" w:rsidRPr="000625FA" w:rsidRDefault="004E28BC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168630B2" w14:textId="77777777" w:rsidR="00C241DD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3394994E" w14:textId="4F86F6D7" w:rsidR="00C241DD" w:rsidRPr="00C241DD" w:rsidRDefault="00C241DD" w:rsidP="00C241DD">
            <w:pPr>
              <w:rPr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436" w:type="dxa"/>
            <w:vMerge/>
            <w:vAlign w:val="center"/>
          </w:tcPr>
          <w:p w14:paraId="66CA04BA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709165A" w14:textId="63F9D882" w:rsidR="000E1549" w:rsidRPr="000E1549" w:rsidRDefault="000E1549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 .  Red-green </w:t>
            </w:r>
            <w:proofErr w:type="spellStart"/>
            <w:r w:rsidRPr="000E1549">
              <w:rPr>
                <w:b/>
                <w:color w:val="000000" w:themeColor="text1"/>
                <w:sz w:val="16"/>
                <w:szCs w:val="16"/>
              </w:rPr>
              <w:t>colour</w:t>
            </w:r>
            <w:proofErr w:type="spellEnd"/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vision deficiency </w:t>
            </w:r>
          </w:p>
          <w:p w14:paraId="4B5A9530" w14:textId="78994058" w:rsidR="000E1549" w:rsidRPr="000E1549" w:rsidRDefault="000E1549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    (shades of green look </w:t>
            </w:r>
            <w:proofErr w:type="gramStart"/>
            <w:r w:rsidRPr="000E1549">
              <w:rPr>
                <w:b/>
                <w:color w:val="000000" w:themeColor="text1"/>
                <w:sz w:val="16"/>
                <w:szCs w:val="16"/>
              </w:rPr>
              <w:t>more red</w:t>
            </w:r>
            <w:proofErr w:type="gramEnd"/>
            <w:r w:rsidRPr="000E1549">
              <w:rPr>
                <w:b/>
                <w:color w:val="000000" w:themeColor="text1"/>
                <w:sz w:val="16"/>
                <w:szCs w:val="16"/>
              </w:rPr>
              <w:t>)</w:t>
            </w:r>
            <w:r w:rsidR="00C241DD" w:rsidRPr="000E1549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</w:p>
          <w:p w14:paraId="1F6979BE" w14:textId="77777777" w:rsidR="000E1549" w:rsidRPr="000E1549" w:rsidRDefault="000E1549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5ED0947F" w14:textId="64090595" w:rsidR="00E62302" w:rsidRPr="000E1549" w:rsidRDefault="000E1549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C241DD" w:rsidRPr="000E1549">
              <w:rPr>
                <w:b/>
                <w:color w:val="000000" w:themeColor="text1"/>
                <w:sz w:val="16"/>
                <w:szCs w:val="16"/>
              </w:rPr>
              <w:t xml:space="preserve"> . </w:t>
            </w:r>
            <w:r w:rsidR="004E28BC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C241DD" w:rsidRPr="000E1549">
              <w:rPr>
                <w:b/>
                <w:color w:val="000000" w:themeColor="text1"/>
                <w:sz w:val="16"/>
                <w:szCs w:val="16"/>
              </w:rPr>
              <w:t>Develop work life balance</w:t>
            </w:r>
          </w:p>
          <w:p w14:paraId="0F5175AC" w14:textId="77777777" w:rsidR="00C241DD" w:rsidRPr="000E1549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2FFBF2C3" w14:textId="6BEA2DF9" w:rsidR="00F82F7D" w:rsidRPr="000E1549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 . </w:t>
            </w:r>
            <w:r w:rsidR="004E28BC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Shared living, </w:t>
            </w:r>
            <w:r w:rsidR="004E28BC">
              <w:rPr>
                <w:b/>
                <w:color w:val="000000" w:themeColor="text1"/>
                <w:sz w:val="16"/>
                <w:szCs w:val="16"/>
              </w:rPr>
              <w:t>issues connectivity</w:t>
            </w:r>
          </w:p>
          <w:p w14:paraId="718B73ED" w14:textId="77777777" w:rsidR="00F82F7D" w:rsidRPr="000E1549" w:rsidRDefault="00F82F7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6F2437AC" w14:textId="1EF7777B" w:rsidR="00C241DD" w:rsidRPr="00C241DD" w:rsidRDefault="00F82F7D" w:rsidP="00C241DD">
            <w:pPr>
              <w:rPr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</w:t>
            </w:r>
          </w:p>
        </w:tc>
      </w:tr>
      <w:tr w:rsidR="00456B62" w:rsidRPr="0004284E" w14:paraId="5F68A5EA" w14:textId="77777777" w:rsidTr="2BA56238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0C86469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C0F24C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F1C4BDE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1B973999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389740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1B351B65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65649AFD" w14:textId="77777777" w:rsidTr="2BA56238">
        <w:trPr>
          <w:trHeight w:val="288"/>
        </w:trPr>
        <w:tc>
          <w:tcPr>
            <w:tcW w:w="4748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 w:themeFill="accent4"/>
            <w:vAlign w:val="center"/>
          </w:tcPr>
          <w:p w14:paraId="4CB1F300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QUOTATION</w:t>
            </w:r>
          </w:p>
        </w:tc>
        <w:tc>
          <w:tcPr>
            <w:tcW w:w="436" w:type="dxa"/>
            <w:vMerge/>
            <w:vAlign w:val="center"/>
          </w:tcPr>
          <w:p w14:paraId="61C41D8A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3BAE2F7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245FDD7F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0CC10EE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15158BC1" w14:textId="77777777" w:rsidTr="2BA56238">
        <w:trPr>
          <w:trHeight w:val="875"/>
        </w:trPr>
        <w:tc>
          <w:tcPr>
            <w:tcW w:w="4748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F9AC02A" w14:textId="1234062D" w:rsidR="00975A3D" w:rsidRPr="0004284E" w:rsidRDefault="007B4276" w:rsidP="001C2AEC">
            <w:pPr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Anyone who ever gave you confidence, you owe them a lot.</w:t>
            </w:r>
          </w:p>
        </w:tc>
        <w:tc>
          <w:tcPr>
            <w:tcW w:w="436" w:type="dxa"/>
            <w:vMerge/>
            <w:vAlign w:val="center"/>
          </w:tcPr>
          <w:p w14:paraId="4ECAE67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8F77F6D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29E05489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1E17E0BE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70128F67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769F1D76" w14:textId="77777777" w:rsidR="00975A3D" w:rsidRPr="0004284E" w:rsidRDefault="00975A3D" w:rsidP="001C2AEC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NAME</w:t>
            </w:r>
          </w:p>
        </w:tc>
        <w:tc>
          <w:tcPr>
            <w:tcW w:w="436" w:type="dxa"/>
            <w:vMerge/>
            <w:vAlign w:val="center"/>
          </w:tcPr>
          <w:p w14:paraId="513A3A77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41E1D826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02DF96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4EC4D455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2A552443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13144A0C" w14:textId="7187AA4A" w:rsidR="00975A3D" w:rsidRPr="0004284E" w:rsidRDefault="007B4276" w:rsidP="001C2AEC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Sophie  Simmons</w:t>
            </w:r>
          </w:p>
        </w:tc>
        <w:tc>
          <w:tcPr>
            <w:tcW w:w="436" w:type="dxa"/>
            <w:vMerge/>
            <w:vAlign w:val="center"/>
          </w:tcPr>
          <w:p w14:paraId="0C6969EE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4311927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42C081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783F2AAD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5EDA5D2E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1F5CEA18" w14:textId="77777777" w:rsidR="001C2AEC" w:rsidRPr="0004284E" w:rsidRDefault="001C2AEC" w:rsidP="001C2AEC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AGE</w:t>
            </w:r>
          </w:p>
        </w:tc>
        <w:tc>
          <w:tcPr>
            <w:tcW w:w="436" w:type="dxa"/>
            <w:vMerge/>
            <w:vAlign w:val="center"/>
          </w:tcPr>
          <w:p w14:paraId="4A8D66B2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DA99B8C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5EC11E60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1B744E2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3E5EEE3E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7A3587B2" w14:textId="028146DE" w:rsidR="00975A3D" w:rsidRPr="0004284E" w:rsidRDefault="007B4276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436" w:type="dxa"/>
            <w:vMerge/>
            <w:vAlign w:val="center"/>
          </w:tcPr>
          <w:p w14:paraId="72A3BDA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EAEE75E" w14:textId="77777777" w:rsidR="00975A3D" w:rsidRPr="0004284E" w:rsidRDefault="008B73DB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FRUSTRATIONS</w:t>
            </w:r>
          </w:p>
        </w:tc>
        <w:tc>
          <w:tcPr>
            <w:tcW w:w="436" w:type="dxa"/>
            <w:vMerge/>
            <w:vAlign w:val="center"/>
          </w:tcPr>
          <w:p w14:paraId="66EEA9D5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CF6426B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SOURCES OF INFORMATION</w:t>
            </w:r>
          </w:p>
        </w:tc>
      </w:tr>
      <w:tr w:rsidR="00B91E8C" w:rsidRPr="0004284E" w14:paraId="52565D11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5AE6A59A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GENDER</w:t>
            </w:r>
          </w:p>
        </w:tc>
        <w:tc>
          <w:tcPr>
            <w:tcW w:w="436" w:type="dxa"/>
            <w:vMerge/>
            <w:vAlign w:val="center"/>
          </w:tcPr>
          <w:p w14:paraId="5D6BE00F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246EDDE4" w14:textId="367E87D8" w:rsidR="000625FA" w:rsidRDefault="000625FA" w:rsidP="000625F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.  Difficulty</w:t>
            </w:r>
            <w:r w:rsidR="000E1549">
              <w:rPr>
                <w:color w:val="000000" w:themeColor="text1"/>
                <w:sz w:val="16"/>
                <w:szCs w:val="16"/>
              </w:rPr>
              <w:t xml:space="preserve"> viewing mobile and other screen devices</w:t>
            </w:r>
          </w:p>
          <w:p w14:paraId="2CF8805E" w14:textId="54616CB1" w:rsidR="000625FA" w:rsidRDefault="000625FA" w:rsidP="000625FA">
            <w:pPr>
              <w:rPr>
                <w:color w:val="000000" w:themeColor="text1"/>
                <w:sz w:val="16"/>
                <w:szCs w:val="16"/>
              </w:rPr>
            </w:pPr>
          </w:p>
          <w:p w14:paraId="38939446" w14:textId="03FE1BC6" w:rsidR="000625FA" w:rsidRDefault="000625FA" w:rsidP="000625F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.  Co</w:t>
            </w:r>
            <w:r w:rsidR="00C97E38">
              <w:rPr>
                <w:color w:val="000000" w:themeColor="text1"/>
                <w:sz w:val="16"/>
                <w:szCs w:val="16"/>
              </w:rPr>
              <w:t xml:space="preserve">nnectivity issues with </w:t>
            </w:r>
            <w:proofErr w:type="spellStart"/>
            <w:r w:rsidR="00C97E38">
              <w:rPr>
                <w:color w:val="000000" w:themeColor="text1"/>
                <w:sz w:val="16"/>
                <w:szCs w:val="16"/>
              </w:rPr>
              <w:t>WiFi</w:t>
            </w:r>
            <w:proofErr w:type="spellEnd"/>
          </w:p>
          <w:p w14:paraId="697C92D1" w14:textId="6B194293" w:rsidR="00C97E38" w:rsidRDefault="00C97E38" w:rsidP="000625FA">
            <w:pPr>
              <w:rPr>
                <w:color w:val="000000" w:themeColor="text1"/>
                <w:sz w:val="16"/>
                <w:szCs w:val="16"/>
              </w:rPr>
            </w:pPr>
          </w:p>
          <w:p w14:paraId="431BFBC3" w14:textId="2C2254EF" w:rsidR="00C97E38" w:rsidRPr="000625FA" w:rsidRDefault="00C97E38" w:rsidP="000625F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. </w:t>
            </w:r>
            <w:r w:rsidR="00B17DB7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>Concerned about ongoing privacy issues with AI</w:t>
            </w:r>
          </w:p>
          <w:p w14:paraId="48EB5A20" w14:textId="75A8468A" w:rsidR="000625FA" w:rsidRDefault="000625FA" w:rsidP="00C97E38">
            <w:pPr>
              <w:rPr>
                <w:color w:val="000000" w:themeColor="text1"/>
                <w:sz w:val="16"/>
                <w:szCs w:val="16"/>
              </w:rPr>
            </w:pPr>
          </w:p>
          <w:p w14:paraId="53A70CF9" w14:textId="0439F6F7" w:rsidR="00C97E38" w:rsidRPr="00C97E38" w:rsidRDefault="00C97E38" w:rsidP="00C97E38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</w:t>
            </w:r>
          </w:p>
          <w:p w14:paraId="0E7F747F" w14:textId="25F4670E" w:rsidR="00AF28E6" w:rsidRPr="00AF28E6" w:rsidRDefault="00AF28E6" w:rsidP="00B17DB7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4AA4E5D5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311F0F9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BOOKS</w:t>
            </w:r>
          </w:p>
        </w:tc>
      </w:tr>
      <w:tr w:rsidR="00B91E8C" w:rsidRPr="0004284E" w14:paraId="231B5F62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563D427F" w14:textId="7C84DB63" w:rsidR="00975A3D" w:rsidRPr="0004284E" w:rsidRDefault="007B4276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female</w:t>
            </w:r>
          </w:p>
        </w:tc>
        <w:tc>
          <w:tcPr>
            <w:tcW w:w="436" w:type="dxa"/>
            <w:vMerge/>
            <w:vAlign w:val="center"/>
          </w:tcPr>
          <w:p w14:paraId="072CDC8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F13F69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BE7BB6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240D08E8" w14:textId="1BEF939D" w:rsidR="00975A3D" w:rsidRPr="00B40091" w:rsidRDefault="0079001A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Reads widely, mainly non-fiction</w:t>
            </w:r>
          </w:p>
        </w:tc>
      </w:tr>
      <w:tr w:rsidR="00B91E8C" w:rsidRPr="0004284E" w14:paraId="47AF416B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6C2707CB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LOCATION</w:t>
            </w:r>
          </w:p>
        </w:tc>
        <w:tc>
          <w:tcPr>
            <w:tcW w:w="436" w:type="dxa"/>
            <w:vMerge/>
            <w:vAlign w:val="center"/>
          </w:tcPr>
          <w:p w14:paraId="3062E4BE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CEE1960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550553D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5E2C51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BLOGS</w:t>
            </w:r>
          </w:p>
        </w:tc>
      </w:tr>
      <w:tr w:rsidR="00B91E8C" w:rsidRPr="0004284E" w14:paraId="452DCC82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296D85B5" w14:textId="5376A35B" w:rsidR="00975A3D" w:rsidRPr="0004284E" w:rsidRDefault="007B4276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Auckland</w:t>
            </w:r>
          </w:p>
        </w:tc>
        <w:tc>
          <w:tcPr>
            <w:tcW w:w="436" w:type="dxa"/>
            <w:vMerge/>
            <w:vAlign w:val="center"/>
          </w:tcPr>
          <w:p w14:paraId="69AF307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00E24808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03F1FA6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751F19CD" w14:textId="0F8D49AE" w:rsidR="00975A3D" w:rsidRPr="006C6C2B" w:rsidRDefault="00991C30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 xml:space="preserve">Mainly </w:t>
            </w:r>
            <w:r w:rsidR="0079001A">
              <w:rPr>
                <w:bCs/>
                <w:color w:val="000000" w:themeColor="text1"/>
                <w:sz w:val="16"/>
                <w:szCs w:val="16"/>
              </w:rPr>
              <w:t>blogs relating to fit</w:t>
            </w:r>
            <w:r>
              <w:rPr>
                <w:bCs/>
                <w:color w:val="000000" w:themeColor="text1"/>
                <w:sz w:val="16"/>
                <w:szCs w:val="16"/>
              </w:rPr>
              <w:t xml:space="preserve">ness, and travel </w:t>
            </w:r>
          </w:p>
        </w:tc>
      </w:tr>
      <w:tr w:rsidR="00B91E8C" w:rsidRPr="0004284E" w14:paraId="6676B4A5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090B7B8F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OCCUPATION</w:t>
            </w:r>
          </w:p>
        </w:tc>
        <w:tc>
          <w:tcPr>
            <w:tcW w:w="436" w:type="dxa"/>
            <w:vMerge/>
            <w:vAlign w:val="center"/>
          </w:tcPr>
          <w:p w14:paraId="188FD8BF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617AC8E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E7A955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FBF3C3C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CONFERENCES</w:t>
            </w:r>
          </w:p>
        </w:tc>
      </w:tr>
      <w:tr w:rsidR="00B91E8C" w:rsidRPr="0004284E" w14:paraId="231E667C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72FCF8AD" w14:textId="7DA231B9" w:rsidR="00975A3D" w:rsidRPr="0004284E" w:rsidRDefault="004E28BC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Low</w:t>
            </w:r>
            <w:r w:rsidR="007B4276">
              <w:rPr>
                <w:noProof/>
                <w:color w:val="000000" w:themeColor="text1"/>
                <w:sz w:val="16"/>
                <w:szCs w:val="16"/>
              </w:rPr>
              <w:t xml:space="preserve"> man</w:t>
            </w:r>
            <w:r w:rsidR="00C241DD">
              <w:rPr>
                <w:noProof/>
                <w:color w:val="000000" w:themeColor="text1"/>
                <w:sz w:val="16"/>
                <w:szCs w:val="16"/>
              </w:rPr>
              <w:t>agement</w:t>
            </w:r>
          </w:p>
        </w:tc>
        <w:tc>
          <w:tcPr>
            <w:tcW w:w="436" w:type="dxa"/>
            <w:vMerge/>
            <w:vAlign w:val="center"/>
          </w:tcPr>
          <w:p w14:paraId="6DDD03C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2E6B7BE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7823D4C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11A5DD10" w14:textId="24BD5AD1" w:rsidR="00975A3D" w:rsidRPr="009D1172" w:rsidRDefault="00991C30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Work related to topics including logistics, cyber security and transportation</w:t>
            </w:r>
          </w:p>
        </w:tc>
      </w:tr>
      <w:tr w:rsidR="00B91E8C" w:rsidRPr="0004284E" w14:paraId="3EA5A9FE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604E7B50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JOB TITLE</w:t>
            </w:r>
          </w:p>
        </w:tc>
        <w:tc>
          <w:tcPr>
            <w:tcW w:w="436" w:type="dxa"/>
            <w:vMerge/>
            <w:vAlign w:val="center"/>
          </w:tcPr>
          <w:p w14:paraId="3DDD84D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763E826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571D6FC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F55EE5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EXPERTS</w:t>
            </w:r>
          </w:p>
        </w:tc>
      </w:tr>
      <w:tr w:rsidR="00B91E8C" w:rsidRPr="0004284E" w14:paraId="4B024A6B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7477510F" w14:textId="3337C590" w:rsidR="00975A3D" w:rsidRPr="0004284E" w:rsidRDefault="00C241DD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Logicstics advisor</w:t>
            </w:r>
          </w:p>
        </w:tc>
        <w:tc>
          <w:tcPr>
            <w:tcW w:w="436" w:type="dxa"/>
            <w:vMerge/>
            <w:vAlign w:val="center"/>
          </w:tcPr>
          <w:p w14:paraId="206D99D9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27B3D4CD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8F79470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0D066FF9" w14:textId="2B9C4963" w:rsidR="00975A3D" w:rsidRPr="009D1172" w:rsidRDefault="00991C30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 xml:space="preserve">Senior members of current businesses and </w:t>
            </w:r>
            <w:r w:rsidR="00082A32">
              <w:rPr>
                <w:bCs/>
                <w:color w:val="000000" w:themeColor="text1"/>
                <w:sz w:val="16"/>
                <w:szCs w:val="16"/>
              </w:rPr>
              <w:t xml:space="preserve">acquaintances connected to other businesses. </w:t>
            </w:r>
          </w:p>
        </w:tc>
      </w:tr>
      <w:tr w:rsidR="00B91E8C" w:rsidRPr="0004284E" w14:paraId="39515BCB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31EDD618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HIGHEST LEVEL OF EDUCATION</w:t>
            </w:r>
          </w:p>
        </w:tc>
        <w:tc>
          <w:tcPr>
            <w:tcW w:w="436" w:type="dxa"/>
            <w:vMerge/>
            <w:vAlign w:val="center"/>
          </w:tcPr>
          <w:p w14:paraId="0C3B2DC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5585468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8AAF233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11A4EE5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MAGAZINES</w:t>
            </w:r>
          </w:p>
        </w:tc>
      </w:tr>
      <w:tr w:rsidR="00B91E8C" w:rsidRPr="0004284E" w14:paraId="5B963E67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013B41DB" w14:textId="19BA4384" w:rsidR="00975A3D" w:rsidRPr="0004284E" w:rsidRDefault="00C241DD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B Comm</w:t>
            </w:r>
          </w:p>
        </w:tc>
        <w:tc>
          <w:tcPr>
            <w:tcW w:w="436" w:type="dxa"/>
            <w:vMerge/>
            <w:vAlign w:val="center"/>
          </w:tcPr>
          <w:p w14:paraId="595A307F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74034BFB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D86CB4D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77323132" w14:textId="39662F23" w:rsidR="00975A3D" w:rsidRPr="009D1172" w:rsidRDefault="00082A32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Online fitness, travel and investment</w:t>
            </w:r>
          </w:p>
        </w:tc>
      </w:tr>
      <w:tr w:rsidR="00B91E8C" w:rsidRPr="0004284E" w14:paraId="2E596F85" w14:textId="77777777" w:rsidTr="2BA56238">
        <w:trPr>
          <w:trHeight w:val="288"/>
        </w:trPr>
        <w:tc>
          <w:tcPr>
            <w:tcW w:w="4748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C000" w:themeFill="accent4"/>
            <w:vAlign w:val="center"/>
          </w:tcPr>
          <w:p w14:paraId="2DE4DD58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400C505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3372C524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5501BE0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E33AF4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WEBSITES</w:t>
            </w:r>
          </w:p>
        </w:tc>
      </w:tr>
      <w:tr w:rsidR="00456B62" w:rsidRPr="0004284E" w14:paraId="20484E34" w14:textId="77777777" w:rsidTr="2BA56238">
        <w:trPr>
          <w:trHeight w:val="288"/>
        </w:trPr>
        <w:tc>
          <w:tcPr>
            <w:tcW w:w="47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BC8B0" w14:textId="3AB9A2AD" w:rsidR="0004284E" w:rsidRPr="0004284E" w:rsidRDefault="00C241DD" w:rsidP="00975A3D">
            <w:pPr>
              <w:rPr>
                <w:bCs/>
                <w:noProof/>
                <w:color w:val="000000" w:themeColor="text1"/>
                <w:sz w:val="16"/>
                <w:szCs w:val="16"/>
              </w:rPr>
            </w:pPr>
            <w:r>
              <w:rPr>
                <w:bCs/>
                <w:noProof/>
                <w:color w:val="000000" w:themeColor="text1"/>
                <w:sz w:val="16"/>
                <w:szCs w:val="16"/>
              </w:rPr>
              <w:t>$</w:t>
            </w:r>
            <w:r w:rsidR="00F53696">
              <w:rPr>
                <w:bCs/>
                <w:noProof/>
                <w:color w:val="000000" w:themeColor="text1"/>
                <w:sz w:val="16"/>
                <w:szCs w:val="16"/>
              </w:rPr>
              <w:t>9</w:t>
            </w:r>
            <w:bookmarkStart w:id="0" w:name="_GoBack"/>
            <w:bookmarkEnd w:id="0"/>
            <w:r>
              <w:rPr>
                <w:bCs/>
                <w:noProof/>
                <w:color w:val="000000" w:themeColor="text1"/>
                <w:sz w:val="16"/>
                <w:szCs w:val="16"/>
              </w:rPr>
              <w:t>5,000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EEBA1" w14:textId="77777777" w:rsidR="0004284E" w:rsidRPr="0004284E" w:rsidRDefault="0004284E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E23CEE" w14:textId="46DBA343" w:rsidR="0004284E" w:rsidRPr="009D1172" w:rsidRDefault="00082A32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 xml:space="preserve">Online shopping, travel, fitness and search for entertainment options </w:t>
            </w:r>
          </w:p>
        </w:tc>
      </w:tr>
    </w:tbl>
    <w:p w14:paraId="381802BB" w14:textId="77777777" w:rsidR="00560932" w:rsidRPr="0004284E" w:rsidRDefault="00560932" w:rsidP="00D4300C">
      <w:pPr>
        <w:rPr>
          <w:noProof/>
          <w:sz w:val="16"/>
          <w:szCs w:val="16"/>
        </w:rPr>
        <w:sectPr w:rsidR="00560932" w:rsidRPr="0004284E" w:rsidSect="00245159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0C2D895E" w14:textId="77777777" w:rsidR="006B5ECE" w:rsidRPr="0004284E" w:rsidRDefault="006B5ECE" w:rsidP="008B73DB">
      <w:pPr>
        <w:rPr>
          <w:sz w:val="16"/>
          <w:szCs w:val="16"/>
        </w:rPr>
      </w:pPr>
    </w:p>
    <w:sectPr w:rsidR="006B5ECE" w:rsidRPr="0004284E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9FCF2" w14:textId="77777777" w:rsidR="00263E86" w:rsidRDefault="00263E86" w:rsidP="00D4300C">
      <w:r>
        <w:separator/>
      </w:r>
    </w:p>
  </w:endnote>
  <w:endnote w:type="continuationSeparator" w:id="0">
    <w:p w14:paraId="3E68EBD7" w14:textId="77777777" w:rsidR="00263E86" w:rsidRDefault="00263E86" w:rsidP="00D4300C">
      <w:r>
        <w:continuationSeparator/>
      </w:r>
    </w:p>
  </w:endnote>
  <w:endnote w:type="continuationNotice" w:id="1">
    <w:p w14:paraId="7321748F" w14:textId="77777777" w:rsidR="00263E86" w:rsidRDefault="00263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85DB5E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3D7207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B7B6F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7397A" w14:textId="77777777" w:rsidR="00263E86" w:rsidRDefault="00263E86" w:rsidP="00D4300C">
      <w:r>
        <w:separator/>
      </w:r>
    </w:p>
  </w:footnote>
  <w:footnote w:type="continuationSeparator" w:id="0">
    <w:p w14:paraId="135F87CC" w14:textId="77777777" w:rsidR="00263E86" w:rsidRDefault="00263E86" w:rsidP="00D4300C">
      <w:r>
        <w:continuationSeparator/>
      </w:r>
    </w:p>
  </w:footnote>
  <w:footnote w:type="continuationNotice" w:id="1">
    <w:p w14:paraId="5D7488C4" w14:textId="77777777" w:rsidR="00263E86" w:rsidRDefault="00263E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F7065"/>
    <w:multiLevelType w:val="hybridMultilevel"/>
    <w:tmpl w:val="36C814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A03F3"/>
    <w:multiLevelType w:val="hybridMultilevel"/>
    <w:tmpl w:val="71AE8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B07A8"/>
    <w:multiLevelType w:val="hybridMultilevel"/>
    <w:tmpl w:val="DF94EC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31"/>
  </w:num>
  <w:num w:numId="13">
    <w:abstractNumId w:val="30"/>
  </w:num>
  <w:num w:numId="14">
    <w:abstractNumId w:val="19"/>
  </w:num>
  <w:num w:numId="15">
    <w:abstractNumId w:val="15"/>
  </w:num>
  <w:num w:numId="16">
    <w:abstractNumId w:val="20"/>
  </w:num>
  <w:num w:numId="17">
    <w:abstractNumId w:val="27"/>
  </w:num>
  <w:num w:numId="18">
    <w:abstractNumId w:val="26"/>
  </w:num>
  <w:num w:numId="19">
    <w:abstractNumId w:val="11"/>
  </w:num>
  <w:num w:numId="20">
    <w:abstractNumId w:val="12"/>
  </w:num>
  <w:num w:numId="21">
    <w:abstractNumId w:val="22"/>
  </w:num>
  <w:num w:numId="22">
    <w:abstractNumId w:val="16"/>
  </w:num>
  <w:num w:numId="23">
    <w:abstractNumId w:val="13"/>
  </w:num>
  <w:num w:numId="24">
    <w:abstractNumId w:val="10"/>
  </w:num>
  <w:num w:numId="25">
    <w:abstractNumId w:val="23"/>
  </w:num>
  <w:num w:numId="26">
    <w:abstractNumId w:val="25"/>
  </w:num>
  <w:num w:numId="27">
    <w:abstractNumId w:val="29"/>
  </w:num>
  <w:num w:numId="28">
    <w:abstractNumId w:val="32"/>
  </w:num>
  <w:num w:numId="29">
    <w:abstractNumId w:val="17"/>
  </w:num>
  <w:num w:numId="30">
    <w:abstractNumId w:val="28"/>
  </w:num>
  <w:num w:numId="31">
    <w:abstractNumId w:val="18"/>
  </w:num>
  <w:num w:numId="32">
    <w:abstractNumId w:val="1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activeWritingStyle w:appName="MSWord" w:lang="en-AU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0398F"/>
    <w:rsid w:val="00010207"/>
    <w:rsid w:val="00016299"/>
    <w:rsid w:val="0002022F"/>
    <w:rsid w:val="00027FE5"/>
    <w:rsid w:val="00031AF7"/>
    <w:rsid w:val="0004284E"/>
    <w:rsid w:val="00056E4C"/>
    <w:rsid w:val="000625FA"/>
    <w:rsid w:val="00062BFE"/>
    <w:rsid w:val="000721F5"/>
    <w:rsid w:val="00082A32"/>
    <w:rsid w:val="00082A3A"/>
    <w:rsid w:val="000B3AA5"/>
    <w:rsid w:val="000D0112"/>
    <w:rsid w:val="000D5F7F"/>
    <w:rsid w:val="000E139B"/>
    <w:rsid w:val="000E1549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63E86"/>
    <w:rsid w:val="002A17D8"/>
    <w:rsid w:val="002A45FC"/>
    <w:rsid w:val="002B5D26"/>
    <w:rsid w:val="002C0E81"/>
    <w:rsid w:val="002C7E11"/>
    <w:rsid w:val="002D38C6"/>
    <w:rsid w:val="002E4407"/>
    <w:rsid w:val="002F2C0D"/>
    <w:rsid w:val="002F39CD"/>
    <w:rsid w:val="002F4D37"/>
    <w:rsid w:val="00303C60"/>
    <w:rsid w:val="00341A03"/>
    <w:rsid w:val="0034252A"/>
    <w:rsid w:val="00343CF7"/>
    <w:rsid w:val="00355352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56B62"/>
    <w:rsid w:val="004630AB"/>
    <w:rsid w:val="00482909"/>
    <w:rsid w:val="004877F5"/>
    <w:rsid w:val="00491059"/>
    <w:rsid w:val="00492BF1"/>
    <w:rsid w:val="00493BCE"/>
    <w:rsid w:val="004952F9"/>
    <w:rsid w:val="004B4C32"/>
    <w:rsid w:val="004D59AF"/>
    <w:rsid w:val="004E28BC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C6C2B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001A"/>
    <w:rsid w:val="007919FA"/>
    <w:rsid w:val="007A782A"/>
    <w:rsid w:val="007B4276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64713"/>
    <w:rsid w:val="00975A3D"/>
    <w:rsid w:val="00976532"/>
    <w:rsid w:val="00982B8C"/>
    <w:rsid w:val="00991C30"/>
    <w:rsid w:val="009920A2"/>
    <w:rsid w:val="009A73C4"/>
    <w:rsid w:val="009B70C8"/>
    <w:rsid w:val="009C2E35"/>
    <w:rsid w:val="009C4A98"/>
    <w:rsid w:val="009C6682"/>
    <w:rsid w:val="009D1172"/>
    <w:rsid w:val="009E31FD"/>
    <w:rsid w:val="009E71D3"/>
    <w:rsid w:val="009E7D43"/>
    <w:rsid w:val="009F028C"/>
    <w:rsid w:val="009F3EC8"/>
    <w:rsid w:val="00A013E4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AF28E6"/>
    <w:rsid w:val="00B04BC5"/>
    <w:rsid w:val="00B17DB7"/>
    <w:rsid w:val="00B307B3"/>
    <w:rsid w:val="00B35CB0"/>
    <w:rsid w:val="00B40091"/>
    <w:rsid w:val="00B8500C"/>
    <w:rsid w:val="00B850F5"/>
    <w:rsid w:val="00B91E8C"/>
    <w:rsid w:val="00BA1CA5"/>
    <w:rsid w:val="00BC38F6"/>
    <w:rsid w:val="00BC7F9D"/>
    <w:rsid w:val="00C12C0B"/>
    <w:rsid w:val="00C17B00"/>
    <w:rsid w:val="00C241DD"/>
    <w:rsid w:val="00C425A7"/>
    <w:rsid w:val="00C479CE"/>
    <w:rsid w:val="00C60B0A"/>
    <w:rsid w:val="00C75002"/>
    <w:rsid w:val="00C92568"/>
    <w:rsid w:val="00C955A4"/>
    <w:rsid w:val="00C97E38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302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53696"/>
    <w:rsid w:val="00F55AF7"/>
    <w:rsid w:val="00F60090"/>
    <w:rsid w:val="00F61C92"/>
    <w:rsid w:val="00F7606F"/>
    <w:rsid w:val="00F82F7D"/>
    <w:rsid w:val="00F85E87"/>
    <w:rsid w:val="00F90516"/>
    <w:rsid w:val="00FB4C7E"/>
    <w:rsid w:val="00FE6D48"/>
    <w:rsid w:val="00FF51C2"/>
    <w:rsid w:val="00FF79ED"/>
    <w:rsid w:val="00FF7C4B"/>
    <w:rsid w:val="2BA56238"/>
    <w:rsid w:val="5EF732CC"/>
    <w:rsid w:val="64E3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B618C"/>
  <w15:docId w15:val="{DE2BB28D-9CAF-4ED4-B5E1-1EAB8A68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15" ma:contentTypeDescription="Create a new document." ma:contentTypeScope="" ma:versionID="6a7d7fb0b66e4dae7906d4d4c4582a91">
  <xsd:schema xmlns:xsd="http://www.w3.org/2001/XMLSchema" xmlns:xs="http://www.w3.org/2001/XMLSchema" xmlns:p="http://schemas.microsoft.com/office/2006/metadata/properties" xmlns:ns2="4c2ccf94-df23-4890-b487-540125894612" xmlns:ns3="a631f551-7545-4944-a6a3-5113a01ca103" targetNamespace="http://schemas.microsoft.com/office/2006/metadata/properties" ma:root="true" ma:fieldsID="c7d8e542e353297e1f68354d4f2448be" ns2:_="" ns3:_="">
    <xsd:import namespace="4c2ccf94-df23-4890-b487-540125894612"/>
    <xsd:import namespace="a631f551-7545-4944-a6a3-5113a01ca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8c5facb-60b0-48f0-894b-f377ca3732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f551-7545-4944-a6a3-5113a01ca10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f554ad3-7a7b-4b8a-b23e-b66dc1370aaf}" ma:internalName="TaxCatchAll" ma:showField="CatchAllData" ma:web="a631f551-7545-4944-a6a3-5113a01ca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31f551-7545-4944-a6a3-5113a01ca103" xsi:nil="true"/>
    <lcf76f155ced4ddcb4097134ff3c332f xmlns="4c2ccf94-df23-4890-b487-5401258946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9FE9B1-C58E-433F-B737-2DC1277D7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cf94-df23-4890-b487-540125894612"/>
    <ds:schemaRef ds:uri="a631f551-7545-4944-a6a3-5113a01ca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a631f551-7545-4944-a6a3-5113a01ca103"/>
    <ds:schemaRef ds:uri="4c2ccf94-df23-4890-b487-540125894612"/>
  </ds:schemaRefs>
</ds:datastoreItem>
</file>

<file path=customXml/itemProps3.xml><?xml version="1.0" encoding="utf-8"?>
<ds:datastoreItem xmlns:ds="http://schemas.openxmlformats.org/officeDocument/2006/customXml" ds:itemID="{4BFE6845-3797-4FCE-B44B-7F47FD4B44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B769A3-73FD-384D-9D34-6D7F23B6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C:\Users\nalani\Downloads\ZYU\Assessments\Resources\Learner resources\Persona\IC-Buyer-Persona-Worksheet-9425_WORD.dotx</Template>
  <TotalTime>25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5</cp:revision>
  <cp:lastPrinted>2018-04-15T17:50:00Z</cp:lastPrinted>
  <dcterms:created xsi:type="dcterms:W3CDTF">2024-03-12T07:58:00Z</dcterms:created>
  <dcterms:modified xsi:type="dcterms:W3CDTF">2024-03-15T00:32:00Z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0x010100EF168FB953F0144BA16418B581A4BE57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MediaServiceImageTags">
    <vt:lpwstr/>
  </property>
</Properties>
</file>