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4A89" w14:textId="4C1956DD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D9006A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219C2FA7" w:rsidR="00D62E01" w:rsidRPr="000547C0" w:rsidRDefault="003C2439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26/04/2024</w:t>
            </w:r>
          </w:p>
          <w:p w14:paraId="3C5464D8" w14:textId="58294E69" w:rsidR="00D62E01" w:rsidRPr="000547C0" w:rsidRDefault="003C2439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5C180E">
              <w:rPr>
                <w:rFonts w:asciiTheme="minorHAnsi" w:hAnsiTheme="minorHAnsi" w:cstheme="minorHAnsi"/>
              </w:rPr>
              <w:t>.00pm</w:t>
            </w:r>
          </w:p>
          <w:p w14:paraId="0CAD7FF3" w14:textId="7A686A55" w:rsidR="002B2D13" w:rsidRPr="000547C0" w:rsidRDefault="005C180E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Online via Discord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652A2049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Freeza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BC12BAD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7A25D59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FF767FF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0B1BFDF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C05B1A4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AF4015D" w:rsidR="000547C0" w:rsidRPr="000547C0" w:rsidRDefault="003C2439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Finish Resource Needs</w:t>
            </w:r>
          </w:p>
          <w:p w14:paraId="0F115822" w14:textId="77777777" w:rsidR="000547C0" w:rsidRDefault="003C2439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GitHub invites and collabs</w:t>
            </w:r>
          </w:p>
          <w:p w14:paraId="2EDE499F" w14:textId="4D83914C" w:rsidR="003C2439" w:rsidRPr="000547C0" w:rsidRDefault="003C2439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Work on Prog Report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4CBFE983" w:rsidR="002B2D13" w:rsidRPr="000547C0" w:rsidRDefault="003C2439">
            <w:pPr>
              <w:rPr>
                <w:rFonts w:cstheme="minorHAnsi"/>
              </w:rPr>
            </w:pPr>
            <w:r>
              <w:rPr>
                <w:rFonts w:cstheme="minorHAnsi"/>
              </w:rPr>
              <w:t>Finish Resource Needs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9BE679D" w:rsidR="002B2D13" w:rsidRPr="000547C0" w:rsidRDefault="005C180E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2CCC7B60" w:rsidR="002B2D13" w:rsidRPr="000547C0" w:rsidRDefault="00F70009">
      <w:pPr>
        <w:rPr>
          <w:rFonts w:cstheme="minorHAnsi"/>
        </w:rPr>
      </w:pPr>
      <w:r>
        <w:rPr>
          <w:rFonts w:cstheme="minorHAnsi"/>
        </w:rPr>
        <w:t>Final version of resource needs to be completed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67B1BA18" w:rsidR="002B2D13" w:rsidRPr="000547C0" w:rsidRDefault="00F70009">
      <w:pPr>
        <w:rPr>
          <w:rFonts w:cstheme="minorHAnsi"/>
        </w:rPr>
      </w:pPr>
      <w:r>
        <w:rPr>
          <w:rFonts w:cstheme="minorHAnsi"/>
        </w:rPr>
        <w:t>Resource needs completed and uploaded to Moodle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53745998" w:rsidR="002B2D13" w:rsidRPr="000547C0" w:rsidRDefault="00F70009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060" w:type="dxa"/>
          </w:tcPr>
          <w:p w14:paraId="06BF676B" w14:textId="742A6E80" w:rsidR="002B2D13" w:rsidRPr="000547C0" w:rsidRDefault="00F7000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54" w:type="dxa"/>
          </w:tcPr>
          <w:p w14:paraId="77EF2373" w14:textId="1D988FBB" w:rsidR="002B2D13" w:rsidRPr="000547C0" w:rsidRDefault="00F7000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186BC82" w:rsidR="002B2D13" w:rsidRPr="000547C0" w:rsidRDefault="00F70009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060" w:type="dxa"/>
          </w:tcPr>
          <w:p w14:paraId="7376FD88" w14:textId="1D879D18" w:rsidR="002B2D13" w:rsidRPr="000547C0" w:rsidRDefault="00F7000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54" w:type="dxa"/>
          </w:tcPr>
          <w:p w14:paraId="36E951F4" w14:textId="599CE961" w:rsidR="002B2D13" w:rsidRPr="000547C0" w:rsidRDefault="00F7000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15C76C80" w:rsidR="002B2D13" w:rsidRPr="000547C0" w:rsidRDefault="00F70009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010B77C0" w:rsidR="002B2D13" w:rsidRPr="000547C0" w:rsidRDefault="00F7000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127CD24F" w:rsidR="002B2D13" w:rsidRPr="000547C0" w:rsidRDefault="00F7000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3E5B6B63" w:rsidR="00D62E01" w:rsidRPr="000547C0" w:rsidRDefault="003C2439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GitHub invites and collabs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76D24A97" w:rsidR="00D62E01" w:rsidRPr="000547C0" w:rsidRDefault="00F70009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458E3264" w:rsidR="00D62E01" w:rsidRPr="000547C0" w:rsidRDefault="00F70009" w:rsidP="00D62E01">
      <w:pPr>
        <w:rPr>
          <w:rFonts w:cstheme="minorHAnsi"/>
        </w:rPr>
      </w:pPr>
      <w:r>
        <w:rPr>
          <w:rFonts w:cstheme="minorHAnsi"/>
        </w:rPr>
        <w:t>Set up GitHub repository and invite team members as collaborators.</w:t>
      </w: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29FE5B93" w:rsidR="00D62E01" w:rsidRPr="000547C0" w:rsidRDefault="00F70009" w:rsidP="00D62E01">
      <w:pPr>
        <w:rPr>
          <w:rFonts w:cstheme="minorHAnsi"/>
        </w:rPr>
      </w:pPr>
      <w:r>
        <w:rPr>
          <w:rFonts w:cstheme="minorHAnsi"/>
        </w:rPr>
        <w:t>GitHub repository has been created and team members have been invited and added as collaborators</w:t>
      </w:r>
      <w:r w:rsidR="00C05D78">
        <w:rPr>
          <w:rFonts w:cstheme="minorHAnsi"/>
        </w:rPr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448E3338" w:rsidR="00D60069" w:rsidRPr="000547C0" w:rsidRDefault="00F70009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repository</w:t>
            </w:r>
          </w:p>
        </w:tc>
        <w:tc>
          <w:tcPr>
            <w:tcW w:w="3060" w:type="dxa"/>
          </w:tcPr>
          <w:p w14:paraId="5D1FAAC7" w14:textId="0A6D0CA9" w:rsidR="00D60069" w:rsidRPr="000547C0" w:rsidRDefault="00F7000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854" w:type="dxa"/>
          </w:tcPr>
          <w:p w14:paraId="22E77F38" w14:textId="554916E5" w:rsidR="00D60069" w:rsidRPr="000547C0" w:rsidRDefault="00F7000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26/04/2024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2D63A96B" w:rsidR="00D60069" w:rsidRPr="000547C0" w:rsidRDefault="00F70009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Team members invited</w:t>
            </w:r>
          </w:p>
        </w:tc>
        <w:tc>
          <w:tcPr>
            <w:tcW w:w="3060" w:type="dxa"/>
          </w:tcPr>
          <w:p w14:paraId="20BA607F" w14:textId="056A5F0E" w:rsidR="00D60069" w:rsidRPr="000547C0" w:rsidRDefault="00F7000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854" w:type="dxa"/>
          </w:tcPr>
          <w:p w14:paraId="2914B697" w14:textId="39235CE1" w:rsidR="00D60069" w:rsidRPr="000547C0" w:rsidRDefault="00F7000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26/04/2024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496B1192" w:rsidR="00D60069" w:rsidRPr="000547C0" w:rsidRDefault="00C05D7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Group members to get familiar with GitHub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4831E768" w:rsidR="00D60069" w:rsidRPr="000547C0" w:rsidRDefault="00C05D7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58362758" w:rsidR="00D60069" w:rsidRPr="000547C0" w:rsidRDefault="00C05D7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26/04/2024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469877B8" w:rsidR="00D62E01" w:rsidRPr="000547C0" w:rsidRDefault="003C2439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Work on Prog Report</w:t>
            </w:r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77777777" w:rsidR="00D62E01" w:rsidRPr="000547C0" w:rsidRDefault="00000000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8592925"/>
                <w:placeholder>
                  <w:docPart w:val="7CDDE32F6CF241C9B316BA044F61466D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11A9415B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56789494" w:rsidR="00D62E01" w:rsidRPr="000547C0" w:rsidRDefault="00F70009" w:rsidP="00D62E01">
      <w:pPr>
        <w:rPr>
          <w:rFonts w:cstheme="minorHAnsi"/>
        </w:rPr>
      </w:pPr>
      <w:r>
        <w:rPr>
          <w:rFonts w:cstheme="minorHAnsi"/>
        </w:rPr>
        <w:t>Group to write small paragraph about the current progress of the Iteration. Then merge all reports into a final Progress Report for the team</w:t>
      </w:r>
    </w:p>
    <w:p w14:paraId="31CCF89C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17976A1E" w:rsidR="00D62E01" w:rsidRPr="000547C0" w:rsidRDefault="00F70009" w:rsidP="00D62E01">
      <w:pPr>
        <w:rPr>
          <w:rFonts w:cstheme="minorHAnsi"/>
        </w:rPr>
      </w:pPr>
      <w:r>
        <w:rPr>
          <w:rFonts w:cstheme="minorHAnsi"/>
        </w:rPr>
        <w:t>Group to write progress reports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51F99AA5" w:rsidR="00D60069" w:rsidRPr="000547C0" w:rsidRDefault="00F70009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Write progress reports</w:t>
            </w:r>
          </w:p>
        </w:tc>
        <w:tc>
          <w:tcPr>
            <w:tcW w:w="3060" w:type="dxa"/>
          </w:tcPr>
          <w:p w14:paraId="5840FF51" w14:textId="4BF2BD42" w:rsidR="00D60069" w:rsidRPr="000547C0" w:rsidRDefault="00F7000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  <w:tc>
          <w:tcPr>
            <w:tcW w:w="1854" w:type="dxa"/>
          </w:tcPr>
          <w:p w14:paraId="508F98FF" w14:textId="26A889B4" w:rsidR="00D60069" w:rsidRPr="000547C0" w:rsidRDefault="00F7000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01/05/2024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0CE54F22" w:rsidR="00D60069" w:rsidRPr="000547C0" w:rsidRDefault="00F70009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060" w:type="dxa"/>
          </w:tcPr>
          <w:p w14:paraId="26521943" w14:textId="44F80434" w:rsidR="00D60069" w:rsidRPr="000547C0" w:rsidRDefault="00F7000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54" w:type="dxa"/>
          </w:tcPr>
          <w:p w14:paraId="369FE76C" w14:textId="01EA944B" w:rsidR="00D60069" w:rsidRPr="000547C0" w:rsidRDefault="00F7000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6ED04292" w:rsidR="00D60069" w:rsidRPr="000547C0" w:rsidRDefault="00F70009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55BC0372" w:rsidR="00D60069" w:rsidRPr="000547C0" w:rsidRDefault="00F7000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22375801" w:rsidR="00D60069" w:rsidRPr="000547C0" w:rsidRDefault="00F7000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2D6A1FFD" w:rsidR="00212D56" w:rsidRPr="000547C0" w:rsidRDefault="00F70009" w:rsidP="00212D56">
      <w:pPr>
        <w:rPr>
          <w:rFonts w:cstheme="minorHAnsi"/>
        </w:rPr>
      </w:pPr>
      <w:r>
        <w:rPr>
          <w:rFonts w:cstheme="minorHAnsi"/>
        </w:rPr>
        <w:t>29/04/2024 Lunchtime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3163C" w14:textId="77777777" w:rsidR="001752CF" w:rsidRDefault="001752CF">
      <w:pPr>
        <w:spacing w:before="0" w:after="0"/>
      </w:pPr>
      <w:r>
        <w:separator/>
      </w:r>
    </w:p>
  </w:endnote>
  <w:endnote w:type="continuationSeparator" w:id="0">
    <w:p w14:paraId="55797789" w14:textId="77777777" w:rsidR="001752CF" w:rsidRDefault="001752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D428A" w14:textId="77777777" w:rsidR="001752CF" w:rsidRDefault="001752CF">
      <w:pPr>
        <w:spacing w:before="0" w:after="0"/>
      </w:pPr>
      <w:r>
        <w:separator/>
      </w:r>
    </w:p>
  </w:footnote>
  <w:footnote w:type="continuationSeparator" w:id="0">
    <w:p w14:paraId="38E2CB2C" w14:textId="77777777" w:rsidR="001752CF" w:rsidRDefault="001752C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6279741">
    <w:abstractNumId w:val="3"/>
  </w:num>
  <w:num w:numId="2" w16cid:durableId="1579093974">
    <w:abstractNumId w:val="4"/>
  </w:num>
  <w:num w:numId="3" w16cid:durableId="2093425871">
    <w:abstractNumId w:val="1"/>
  </w:num>
  <w:num w:numId="4" w16cid:durableId="2121096615">
    <w:abstractNumId w:val="0"/>
  </w:num>
  <w:num w:numId="5" w16cid:durableId="143786396">
    <w:abstractNumId w:val="1"/>
    <w:lvlOverride w:ilvl="0">
      <w:startOverride w:val="1"/>
    </w:lvlOverride>
  </w:num>
  <w:num w:numId="6" w16cid:durableId="1129056689">
    <w:abstractNumId w:val="1"/>
    <w:lvlOverride w:ilvl="0">
      <w:startOverride w:val="1"/>
    </w:lvlOverride>
  </w:num>
  <w:num w:numId="7" w16cid:durableId="434832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752CF"/>
    <w:rsid w:val="001C4533"/>
    <w:rsid w:val="001E0877"/>
    <w:rsid w:val="0020000C"/>
    <w:rsid w:val="00212D56"/>
    <w:rsid w:val="002B2D13"/>
    <w:rsid w:val="0034721D"/>
    <w:rsid w:val="003C2439"/>
    <w:rsid w:val="003D5BF7"/>
    <w:rsid w:val="003D5D47"/>
    <w:rsid w:val="003F257D"/>
    <w:rsid w:val="004F7189"/>
    <w:rsid w:val="005A7328"/>
    <w:rsid w:val="005C180E"/>
    <w:rsid w:val="006344A8"/>
    <w:rsid w:val="006C2459"/>
    <w:rsid w:val="006F2053"/>
    <w:rsid w:val="006F5CF4"/>
    <w:rsid w:val="00734EEC"/>
    <w:rsid w:val="007F04FA"/>
    <w:rsid w:val="00B777C6"/>
    <w:rsid w:val="00C05D78"/>
    <w:rsid w:val="00C1744B"/>
    <w:rsid w:val="00CE4D89"/>
    <w:rsid w:val="00D60069"/>
    <w:rsid w:val="00D62E01"/>
    <w:rsid w:val="00D661EE"/>
    <w:rsid w:val="00D9006A"/>
    <w:rsid w:val="00E048B4"/>
    <w:rsid w:val="00E25782"/>
    <w:rsid w:val="00ED3BB1"/>
    <w:rsid w:val="00F03EE3"/>
    <w:rsid w:val="00F434DD"/>
    <w:rsid w:val="00F7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9A0B65"/>
    <w:rsid w:val="00C926F6"/>
    <w:rsid w:val="00F1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13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Romaine Box</cp:lastModifiedBy>
  <cp:revision>4</cp:revision>
  <dcterms:created xsi:type="dcterms:W3CDTF">2024-04-26T07:39:00Z</dcterms:created>
  <dcterms:modified xsi:type="dcterms:W3CDTF">2024-04-26T07:44:00Z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