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4A89" w14:textId="38EFFDF9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8335C5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202C2B07" w:rsidR="00D62E01" w:rsidRPr="000547C0" w:rsidRDefault="008335C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22/03/2024</w:t>
            </w:r>
          </w:p>
          <w:p w14:paraId="3C5464D8" w14:textId="22A8A6CE" w:rsidR="00D62E01" w:rsidRPr="000547C0" w:rsidRDefault="008335C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6.00pm</w:t>
            </w:r>
          </w:p>
          <w:p w14:paraId="0CAD7FF3" w14:textId="425E3CC8" w:rsidR="002B2D13" w:rsidRPr="000547C0" w:rsidRDefault="008335C5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Online (Discord)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08E23EA2" w:rsidR="002B2D13" w:rsidRPr="000547C0" w:rsidRDefault="008335C5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Freeza</w:t>
            </w:r>
            <w:proofErr w:type="spellEnd"/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699EBD9" w:rsidR="002B2D13" w:rsidRPr="000547C0" w:rsidRDefault="008335C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4F3DC14E" w:rsidR="002B2D13" w:rsidRPr="000547C0" w:rsidRDefault="008335C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0389117" w:rsidR="00212D56" w:rsidRPr="000547C0" w:rsidRDefault="008335C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53FA95BB" w:rsidR="00212D56" w:rsidRPr="000547C0" w:rsidRDefault="008335C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3C175DE" w:rsidR="00212D56" w:rsidRPr="000547C0" w:rsidRDefault="008335C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217FF607" w:rsidR="000547C0" w:rsidRPr="000547C0" w:rsidRDefault="008335C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Iteration Overview</w:t>
            </w:r>
          </w:p>
          <w:p w14:paraId="2EDE499F" w14:textId="1A955D85" w:rsidR="000547C0" w:rsidRPr="000547C0" w:rsidRDefault="008335C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Start working on Resource Needs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191E9743" w:rsidR="002B2D13" w:rsidRPr="000547C0" w:rsidRDefault="008335C5">
            <w:pPr>
              <w:rPr>
                <w:rFonts w:cstheme="minorHAnsi"/>
              </w:rPr>
            </w:pPr>
            <w:r>
              <w:rPr>
                <w:rFonts w:cstheme="minorHAnsi"/>
              </w:rPr>
              <w:t>Iteration Overview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0BAEE7CD" w:rsidR="002B2D13" w:rsidRPr="000547C0" w:rsidRDefault="008335C5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2A03E462" w:rsidR="002B2D13" w:rsidRPr="000547C0" w:rsidRDefault="008335C5">
      <w:pPr>
        <w:rPr>
          <w:rFonts w:cstheme="minorHAnsi"/>
        </w:rPr>
      </w:pPr>
      <w:r>
        <w:rPr>
          <w:rFonts w:cstheme="minorHAnsi"/>
        </w:rPr>
        <w:t>Talk about what’s happening and what needs to be done in Iteration 2. Talk about Resource needs and Gantt Chart.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6043B483" w:rsidR="002B2D13" w:rsidRPr="000547C0" w:rsidRDefault="008335C5">
      <w:pPr>
        <w:rPr>
          <w:rFonts w:cstheme="minorHAnsi"/>
        </w:rPr>
      </w:pPr>
      <w:r>
        <w:rPr>
          <w:rFonts w:cstheme="minorHAnsi"/>
        </w:rPr>
        <w:t>Making a few changes to previous Iterations tasks. Everyone on board with upcoming tasks.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2B3EF1A" w:rsidR="002B2D13" w:rsidRPr="000547C0" w:rsidRDefault="008335C5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Split Iteration 1 meeting minutes to weekly</w:t>
            </w:r>
          </w:p>
        </w:tc>
        <w:tc>
          <w:tcPr>
            <w:tcW w:w="3060" w:type="dxa"/>
          </w:tcPr>
          <w:p w14:paraId="06BF676B" w14:textId="7537786C" w:rsidR="002B2D13" w:rsidRPr="000547C0" w:rsidRDefault="008335C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854" w:type="dxa"/>
          </w:tcPr>
          <w:p w14:paraId="77EF2373" w14:textId="242BC810" w:rsidR="002B2D13" w:rsidRPr="000547C0" w:rsidRDefault="008335C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25/03/2024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4B47F3F" w:rsidR="002B2D13" w:rsidRPr="000547C0" w:rsidRDefault="008335C5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Sukh to update Persona Profile</w:t>
            </w:r>
          </w:p>
        </w:tc>
        <w:tc>
          <w:tcPr>
            <w:tcW w:w="3060" w:type="dxa"/>
          </w:tcPr>
          <w:p w14:paraId="7376FD88" w14:textId="5F537880" w:rsidR="002B2D13" w:rsidRPr="000547C0" w:rsidRDefault="008335C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Sukh</w:t>
            </w:r>
          </w:p>
        </w:tc>
        <w:tc>
          <w:tcPr>
            <w:tcW w:w="1854" w:type="dxa"/>
          </w:tcPr>
          <w:p w14:paraId="36E951F4" w14:textId="3B62F308" w:rsidR="002B2D13" w:rsidRPr="000547C0" w:rsidRDefault="008335C5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25/03/2024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71140849"/>
                <w:placeholder>
                  <w:docPart w:val="B97A24B5040548F9BF1B99E31C5E867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2B16AE69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0829446"/>
                <w:placeholder>
                  <w:docPart w:val="8D7CFFE150034721BA0CEF51CF8451A5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02DBE6C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54030449"/>
                <w:placeholder>
                  <w:docPart w:val="7D16E939102F44659A88884796731DB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8335C5" w:rsidRPr="000547C0" w14:paraId="2D4BA189" w14:textId="77777777" w:rsidTr="00D60069">
        <w:tc>
          <w:tcPr>
            <w:tcW w:w="5310" w:type="dxa"/>
            <w:tcMar>
              <w:bottom w:w="288" w:type="dxa"/>
            </w:tcMar>
          </w:tcPr>
          <w:p w14:paraId="6F33C07D" w14:textId="77777777" w:rsidR="008335C5" w:rsidRDefault="008335C5" w:rsidP="008335C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cstheme="minorHAnsi"/>
              </w:rPr>
            </w:pPr>
          </w:p>
          <w:p w14:paraId="4C57AAEF" w14:textId="77777777" w:rsidR="008335C5" w:rsidRDefault="008335C5" w:rsidP="008335C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5A45665E" w14:textId="77777777" w:rsidR="008335C5" w:rsidRDefault="008335C5" w:rsidP="00D60069">
            <w:pPr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3375124B" w14:textId="77777777" w:rsidR="008335C5" w:rsidRDefault="008335C5" w:rsidP="00D60069">
            <w:pPr>
              <w:rPr>
                <w:rFonts w:cstheme="minorHAnsi"/>
              </w:rPr>
            </w:pPr>
          </w:p>
        </w:tc>
      </w:tr>
    </w:tbl>
    <w:bookmarkEnd w:id="1"/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4ABC662D" w:rsidR="00D62E01" w:rsidRPr="000547C0" w:rsidRDefault="008335C5" w:rsidP="00D62E01">
      <w:pPr>
        <w:rPr>
          <w:rFonts w:cstheme="minorHAnsi"/>
        </w:rPr>
      </w:pPr>
      <w:r>
        <w:rPr>
          <w:rFonts w:cstheme="minorHAnsi"/>
        </w:rPr>
        <w:t>Come up with a few ideas on what possible resources the Iteration Task requires.</w:t>
      </w:r>
    </w:p>
    <w:tbl>
      <w:tblPr>
        <w:tblpPr w:leftFromText="180" w:rightFromText="180" w:vertAnchor="text" w:horzAnchor="margin" w:tblpY="-666"/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8335C5" w:rsidRPr="000547C0" w14:paraId="4D3D55A4" w14:textId="77777777" w:rsidTr="008335C5">
        <w:tc>
          <w:tcPr>
            <w:tcW w:w="1620" w:type="dxa"/>
          </w:tcPr>
          <w:p w14:paraId="6CF77B2D" w14:textId="77777777" w:rsidR="008335C5" w:rsidRPr="000547C0" w:rsidRDefault="008335C5" w:rsidP="008335C5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6D3D4E01" w14:textId="4D23C331" w:rsidR="008335C5" w:rsidRPr="000547C0" w:rsidRDefault="008335C5" w:rsidP="008335C5">
            <w:pPr>
              <w:rPr>
                <w:rFonts w:cstheme="minorHAnsi"/>
              </w:rPr>
            </w:pPr>
            <w:r>
              <w:rPr>
                <w:rFonts w:cstheme="minorHAnsi"/>
              </w:rPr>
              <w:t>Start working on Resource Needs</w:t>
            </w:r>
            <w:r>
              <w:rPr>
                <w:rFonts w:cstheme="minorHAnsi"/>
              </w:rPr>
              <w:t xml:space="preserve"> as team</w:t>
            </w:r>
          </w:p>
        </w:tc>
        <w:tc>
          <w:tcPr>
            <w:tcW w:w="1324" w:type="dxa"/>
          </w:tcPr>
          <w:p w14:paraId="63E6627D" w14:textId="77777777" w:rsidR="008335C5" w:rsidRPr="000547C0" w:rsidRDefault="008335C5" w:rsidP="008335C5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12933C9FB98F4E53B62953F7F4F3EB8F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185D456E" w14:textId="77777777" w:rsidR="008335C5" w:rsidRPr="000547C0" w:rsidRDefault="008335C5" w:rsidP="008335C5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6398A7AB" w:rsidR="00D62E01" w:rsidRDefault="008335C5" w:rsidP="00D62E01">
      <w:pPr>
        <w:rPr>
          <w:rFonts w:cstheme="minorHAnsi"/>
        </w:rPr>
      </w:pPr>
      <w:r>
        <w:rPr>
          <w:rFonts w:cstheme="minorHAnsi"/>
        </w:rPr>
        <w:t xml:space="preserve">The team came up with some Resource Needs and began filling out </w:t>
      </w:r>
      <w:proofErr w:type="gramStart"/>
      <w:r>
        <w:rPr>
          <w:rFonts w:cstheme="minorHAnsi"/>
        </w:rPr>
        <w:t>template</w:t>
      </w:r>
      <w:proofErr w:type="gramEnd"/>
      <w:r>
        <w:rPr>
          <w:rFonts w:cstheme="minorHAnsi"/>
        </w:rPr>
        <w:t>.</w:t>
      </w:r>
    </w:p>
    <w:p w14:paraId="6CC24DB7" w14:textId="77777777" w:rsidR="008335C5" w:rsidRPr="000547C0" w:rsidRDefault="008335C5" w:rsidP="00D62E01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2445405" w:rsidR="00D60069" w:rsidRPr="000547C0" w:rsidRDefault="008335C5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 for more possible Resources</w:t>
            </w:r>
          </w:p>
        </w:tc>
        <w:tc>
          <w:tcPr>
            <w:tcW w:w="3060" w:type="dxa"/>
          </w:tcPr>
          <w:p w14:paraId="5D1FAAC7" w14:textId="1280972E" w:rsidR="00D60069" w:rsidRPr="000547C0" w:rsidRDefault="008335C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  <w:tc>
          <w:tcPr>
            <w:tcW w:w="1854" w:type="dxa"/>
          </w:tcPr>
          <w:p w14:paraId="36AFAB47" w14:textId="77777777" w:rsidR="00D60069" w:rsidRDefault="008335C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25/03/2024</w:t>
            </w:r>
          </w:p>
          <w:p w14:paraId="000C8629" w14:textId="77777777" w:rsidR="008335C5" w:rsidRDefault="008335C5" w:rsidP="00284200">
            <w:pPr>
              <w:spacing w:after="80"/>
              <w:rPr>
                <w:rFonts w:cstheme="minorHAnsi"/>
              </w:rPr>
            </w:pPr>
          </w:p>
          <w:p w14:paraId="22E77F38" w14:textId="78C71B11" w:rsidR="008335C5" w:rsidRPr="000547C0" w:rsidRDefault="008335C5" w:rsidP="00284200">
            <w:pPr>
              <w:spacing w:after="80"/>
              <w:rPr>
                <w:rFonts w:cstheme="minorHAnsi"/>
              </w:rPr>
            </w:pP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642D9B11" w:rsidR="00212D56" w:rsidRPr="000547C0" w:rsidRDefault="008335C5" w:rsidP="00212D56">
      <w:pPr>
        <w:rPr>
          <w:rFonts w:cstheme="minorHAnsi"/>
        </w:rPr>
      </w:pPr>
      <w:r>
        <w:rPr>
          <w:rFonts w:cstheme="minorHAnsi"/>
        </w:rPr>
        <w:t>29/03/2024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20AE1" w14:textId="77777777" w:rsidR="00246D7F" w:rsidRDefault="00246D7F">
      <w:pPr>
        <w:spacing w:before="0" w:after="0"/>
      </w:pPr>
      <w:r>
        <w:separator/>
      </w:r>
    </w:p>
  </w:endnote>
  <w:endnote w:type="continuationSeparator" w:id="0">
    <w:p w14:paraId="014C241E" w14:textId="77777777" w:rsidR="00246D7F" w:rsidRDefault="00246D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2E3E6" w14:textId="77777777" w:rsidR="00246D7F" w:rsidRDefault="00246D7F">
      <w:pPr>
        <w:spacing w:before="0" w:after="0"/>
      </w:pPr>
      <w:r>
        <w:separator/>
      </w:r>
    </w:p>
  </w:footnote>
  <w:footnote w:type="continuationSeparator" w:id="0">
    <w:p w14:paraId="133B1DEB" w14:textId="77777777" w:rsidR="00246D7F" w:rsidRDefault="00246D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316097">
    <w:abstractNumId w:val="3"/>
  </w:num>
  <w:num w:numId="2" w16cid:durableId="1297638248">
    <w:abstractNumId w:val="4"/>
  </w:num>
  <w:num w:numId="3" w16cid:durableId="714086916">
    <w:abstractNumId w:val="1"/>
  </w:num>
  <w:num w:numId="4" w16cid:durableId="397752358">
    <w:abstractNumId w:val="0"/>
  </w:num>
  <w:num w:numId="5" w16cid:durableId="119151644">
    <w:abstractNumId w:val="1"/>
    <w:lvlOverride w:ilvl="0">
      <w:startOverride w:val="1"/>
    </w:lvlOverride>
  </w:num>
  <w:num w:numId="6" w16cid:durableId="871763772">
    <w:abstractNumId w:val="1"/>
    <w:lvlOverride w:ilvl="0">
      <w:startOverride w:val="1"/>
    </w:lvlOverride>
  </w:num>
  <w:num w:numId="7" w16cid:durableId="1674069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46D7F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8335C5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12933C9FB98F4E53B62953F7F4F3E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19D7D-F26A-4CAF-B558-79E77B1F95D0}"/>
      </w:docPartPr>
      <w:docPartBody>
        <w:p w:rsidR="00000000" w:rsidRDefault="002F03D7" w:rsidP="002F03D7">
          <w:pPr>
            <w:pStyle w:val="12933C9FB98F4E53B62953F7F4F3EB8F"/>
          </w:pPr>
          <w:r>
            <w:t>Presenter: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2F03D7"/>
    <w:rsid w:val="00341793"/>
    <w:rsid w:val="003575C7"/>
    <w:rsid w:val="00515850"/>
    <w:rsid w:val="00C926F6"/>
    <w:rsid w:val="00C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12933C9FB98F4E53B62953F7F4F3EB8F">
    <w:name w:val="12933C9FB98F4E53B62953F7F4F3EB8F"/>
    <w:rsid w:val="002F03D7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8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Romaine Box</cp:lastModifiedBy>
  <cp:revision>2</cp:revision>
  <dcterms:created xsi:type="dcterms:W3CDTF">2024-03-22T06:06:00Z</dcterms:created>
  <dcterms:modified xsi:type="dcterms:W3CDTF">2024-03-22T06:06:00Z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