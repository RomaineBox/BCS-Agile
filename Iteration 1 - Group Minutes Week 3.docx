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7350A5F9" w:rsidR="00D62E01" w:rsidRPr="000547C0" w:rsidRDefault="00FB128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15/03/2024</w:t>
            </w:r>
          </w:p>
          <w:p w14:paraId="3C5464D8" w14:textId="2713F9AF" w:rsidR="00D62E01" w:rsidRPr="000547C0" w:rsidRDefault="00FB128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 pm</w:t>
            </w:r>
          </w:p>
          <w:p w14:paraId="0CAD7FF3" w14:textId="6F114052" w:rsidR="002B2D13" w:rsidRPr="000547C0" w:rsidRDefault="00FB1281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Meeting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5A2A81E8" w:rsidR="002B2D13" w:rsidRPr="000547C0" w:rsidRDefault="00FB12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636BEFC" w:rsidR="002B2D13" w:rsidRPr="000547C0" w:rsidRDefault="00FB12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4ACF109" w:rsidR="002B2D13" w:rsidRPr="000547C0" w:rsidRDefault="00FB12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58DECBF9" w:rsidR="00212D56" w:rsidRPr="000547C0" w:rsidRDefault="00FB12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8B85EFF" w:rsidR="00212D56" w:rsidRPr="000547C0" w:rsidRDefault="00FB12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455124BD" w:rsidR="00212D56" w:rsidRPr="000547C0" w:rsidRDefault="00FB12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7778CB5C" w:rsidR="000547C0" w:rsidRPr="000547C0" w:rsidRDefault="00FB1281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Persona Profiles to be Completed.</w:t>
            </w:r>
          </w:p>
          <w:p w14:paraId="2EDE499F" w14:textId="5DB25643" w:rsidR="00FB1281" w:rsidRPr="00FB1281" w:rsidRDefault="00FB1281" w:rsidP="00FB1281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Discuss Progress Report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692DED1" w:rsidR="002B2D13" w:rsidRPr="000547C0" w:rsidRDefault="00FB1281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 Profiles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C5D1AA" w:rsidR="002B2D13" w:rsidRPr="000547C0" w:rsidRDefault="00FB1281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C76476E" w:rsidR="002B2D13" w:rsidRPr="000547C0" w:rsidRDefault="00FB1281">
      <w:pPr>
        <w:rPr>
          <w:rFonts w:cstheme="minorHAnsi"/>
        </w:rPr>
      </w:pPr>
      <w:r>
        <w:rPr>
          <w:rFonts w:cstheme="minorHAnsi"/>
        </w:rPr>
        <w:t>Group to discuss how to complete Persona Profiles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82F8491" w:rsidR="002B2D13" w:rsidRPr="000547C0" w:rsidRDefault="00FB1281">
      <w:pPr>
        <w:rPr>
          <w:rFonts w:cstheme="minorHAnsi"/>
        </w:rPr>
      </w:pPr>
      <w:r>
        <w:rPr>
          <w:rFonts w:cstheme="minorHAnsi"/>
        </w:rPr>
        <w:t>The group has decided to split up and complete one Persona Profile each. Profiles are then to be given to other members of the group.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28E0E80" w:rsidR="002B2D13" w:rsidRPr="000547C0" w:rsidRDefault="00FB128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 Persona Profiles</w:t>
            </w:r>
          </w:p>
        </w:tc>
        <w:tc>
          <w:tcPr>
            <w:tcW w:w="3060" w:type="dxa"/>
          </w:tcPr>
          <w:p w14:paraId="06BF676B" w14:textId="2E442078" w:rsidR="002B2D13" w:rsidRPr="000547C0" w:rsidRDefault="00FB128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  <w:tc>
          <w:tcPr>
            <w:tcW w:w="1854" w:type="dxa"/>
          </w:tcPr>
          <w:p w14:paraId="2F07CE08" w14:textId="77777777" w:rsidR="002B2D13" w:rsidRDefault="00FB128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22/03/2024</w:t>
            </w:r>
          </w:p>
          <w:p w14:paraId="77EF2373" w14:textId="568538EB" w:rsidR="00FB1281" w:rsidRPr="000547C0" w:rsidRDefault="00FB1281" w:rsidP="00D60069">
            <w:pPr>
              <w:spacing w:after="80"/>
              <w:rPr>
                <w:rFonts w:cstheme="minorHAnsi"/>
              </w:rPr>
            </w:pP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7777777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62571BEE" w:rsidR="00D62E01" w:rsidRPr="000547C0" w:rsidRDefault="00FB128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Discuss Progress Report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B39BC42" w:rsidR="00D62E01" w:rsidRPr="000547C0" w:rsidRDefault="00FB1281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9416D49" w:rsidR="00D62E01" w:rsidRPr="000547C0" w:rsidRDefault="00FB1281" w:rsidP="00D62E01">
      <w:pPr>
        <w:rPr>
          <w:rFonts w:cstheme="minorHAnsi"/>
        </w:rPr>
      </w:pPr>
      <w:r>
        <w:rPr>
          <w:rFonts w:cstheme="minorHAnsi"/>
        </w:rPr>
        <w:t>Group to discuss what needs to be included in Progress Report.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16AF5F16" w:rsidR="00D62E01" w:rsidRPr="000547C0" w:rsidRDefault="00FB1281" w:rsidP="00D62E01">
      <w:pPr>
        <w:rPr>
          <w:rFonts w:cstheme="minorHAnsi"/>
        </w:rPr>
      </w:pPr>
      <w:r>
        <w:rPr>
          <w:rFonts w:cstheme="minorHAnsi"/>
        </w:rPr>
        <w:t>The group is aware of the requirements for the Progress Report. To be worked on after Persona Profiles are completed and reviewed by peers.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9C58451" w:rsidR="00D60069" w:rsidRPr="000547C0" w:rsidRDefault="00FB128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060" w:type="dxa"/>
          </w:tcPr>
          <w:p w14:paraId="5D1FAAC7" w14:textId="17F6A076" w:rsidR="00D60069" w:rsidRPr="000547C0" w:rsidRDefault="00FB128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854" w:type="dxa"/>
          </w:tcPr>
          <w:p w14:paraId="22E77F38" w14:textId="1C63BC3D" w:rsidR="00D60069" w:rsidRPr="000547C0" w:rsidRDefault="00FB1281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Content>
        <w:p w14:paraId="07676790" w14:textId="77777777" w:rsidR="002B2D13" w:rsidRPr="000547C0" w:rsidRDefault="006344A8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resources here.</w:t>
          </w:r>
        </w:p>
      </w:sdtContent>
    </w:sdt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4CDE924F" w:rsidR="00212D56" w:rsidRPr="000547C0" w:rsidRDefault="00FB1281" w:rsidP="00212D56">
      <w:pPr>
        <w:rPr>
          <w:rFonts w:cstheme="minorHAnsi"/>
        </w:rPr>
      </w:pPr>
      <w:r>
        <w:rPr>
          <w:rFonts w:cstheme="minorHAnsi"/>
        </w:rPr>
        <w:t>22/03/2024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FB91F" w14:textId="77777777" w:rsidR="00C1762B" w:rsidRDefault="00C1762B">
      <w:pPr>
        <w:spacing w:before="0" w:after="0"/>
      </w:pPr>
      <w:r>
        <w:separator/>
      </w:r>
    </w:p>
  </w:endnote>
  <w:endnote w:type="continuationSeparator" w:id="0">
    <w:p w14:paraId="74326D26" w14:textId="77777777" w:rsidR="00C1762B" w:rsidRDefault="00C176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18BF7" w14:textId="77777777" w:rsidR="00C1762B" w:rsidRDefault="00C1762B">
      <w:pPr>
        <w:spacing w:before="0" w:after="0"/>
      </w:pPr>
      <w:r>
        <w:separator/>
      </w:r>
    </w:p>
  </w:footnote>
  <w:footnote w:type="continuationSeparator" w:id="0">
    <w:p w14:paraId="60DF5CC9" w14:textId="77777777" w:rsidR="00C1762B" w:rsidRDefault="00C1762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1666762">
    <w:abstractNumId w:val="3"/>
  </w:num>
  <w:num w:numId="2" w16cid:durableId="1708750168">
    <w:abstractNumId w:val="4"/>
  </w:num>
  <w:num w:numId="3" w16cid:durableId="1221600259">
    <w:abstractNumId w:val="1"/>
  </w:num>
  <w:num w:numId="4" w16cid:durableId="1267427453">
    <w:abstractNumId w:val="0"/>
  </w:num>
  <w:num w:numId="5" w16cid:durableId="1107039494">
    <w:abstractNumId w:val="1"/>
    <w:lvlOverride w:ilvl="0">
      <w:startOverride w:val="1"/>
    </w:lvlOverride>
  </w:num>
  <w:num w:numId="6" w16cid:durableId="1764180792">
    <w:abstractNumId w:val="1"/>
    <w:lvlOverride w:ilvl="0">
      <w:startOverride w:val="1"/>
    </w:lvlOverride>
  </w:num>
  <w:num w:numId="7" w16cid:durableId="326439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1762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F37C3BDA72B44BD7A382E5B448BB3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CA263-B768-4CB8-B7DA-EC7EF8C9E01C}"/>
      </w:docPartPr>
      <w:docPartBody>
        <w:p w:rsidR="00515850" w:rsidRDefault="002779AB">
          <w:pPr>
            <w:pStyle w:val="F37C3BDA72B44BD7A382E5B448BB3E78"/>
          </w:pPr>
          <w:r>
            <w:t>Enter resources here.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42909"/>
    <w:rsid w:val="00515850"/>
    <w:rsid w:val="00C926F6"/>
    <w:rsid w:val="00E9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136477C388F94C77A16291121C7445D4">
    <w:name w:val="136477C388F94C77A16291121C7445D4"/>
    <w:rsid w:val="00442909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  <w:style w:type="paragraph" w:customStyle="1" w:styleId="0D613068F87F41D5ADA188184B8077B9">
    <w:name w:val="0D613068F87F41D5ADA188184B8077B9"/>
    <w:rsid w:val="00442909"/>
    <w:pPr>
      <w:spacing w:line="278" w:lineRule="auto"/>
    </w:pPr>
    <w:rPr>
      <w:kern w:val="2"/>
      <w:sz w:val="24"/>
      <w:szCs w:val="24"/>
      <w:lang w:val="en-NZ" w:eastAsia="en-NZ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7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2</cp:revision>
  <dcterms:created xsi:type="dcterms:W3CDTF">2024-03-26T07:31:00Z</dcterms:created>
  <dcterms:modified xsi:type="dcterms:W3CDTF">2024-03-26T07:31:00Z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