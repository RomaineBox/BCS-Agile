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35F06" w14:textId="7E1B76BE" w:rsidR="00D077E9" w:rsidRDefault="00D077E9" w:rsidP="00D70D02">
      <w:r>
        <w:rPr>
          <w:noProof/>
        </w:rPr>
        <w:drawing>
          <wp:anchor distT="0" distB="0" distL="114300" distR="114300" simplePos="0" relativeHeight="251658240" behindDoc="1" locked="0" layoutInCell="1" allowOverlap="1" wp14:anchorId="5041237A" wp14:editId="6DFAEEB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12A5BC5" w14:textId="77777777" w:rsidTr="00D077E9">
        <w:trPr>
          <w:trHeight w:val="1894"/>
        </w:trPr>
        <w:tc>
          <w:tcPr>
            <w:tcW w:w="5580" w:type="dxa"/>
            <w:tcBorders>
              <w:top w:val="nil"/>
              <w:left w:val="nil"/>
              <w:bottom w:val="nil"/>
              <w:right w:val="nil"/>
            </w:tcBorders>
          </w:tcPr>
          <w:p w14:paraId="0BF11BFC" w14:textId="77777777" w:rsidR="00D077E9" w:rsidRDefault="00D077E9" w:rsidP="00D077E9">
            <w:r>
              <w:rPr>
                <w:noProof/>
              </w:rPr>
              <mc:AlternateContent>
                <mc:Choice Requires="wps">
                  <w:drawing>
                    <wp:anchor distT="0" distB="0" distL="114300" distR="114300" simplePos="0" relativeHeight="251662336" behindDoc="0" locked="0" layoutInCell="1" allowOverlap="1" wp14:anchorId="4EA5A652" wp14:editId="6C5F7C90">
                      <wp:simplePos x="0" y="0"/>
                      <wp:positionH relativeFrom="column">
                        <wp:posOffset>-1946</wp:posOffset>
                      </wp:positionH>
                      <wp:positionV relativeFrom="paragraph">
                        <wp:posOffset>-662</wp:posOffset>
                      </wp:positionV>
                      <wp:extent cx="3528695" cy="2062264"/>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2062264"/>
                              </a:xfrm>
                              <a:prstGeom prst="rect">
                                <a:avLst/>
                              </a:prstGeom>
                              <a:noFill/>
                              <a:ln w="6350">
                                <a:noFill/>
                              </a:ln>
                            </wps:spPr>
                            <wps:txbx>
                              <w:txbxContent>
                                <w:p w14:paraId="4A76FA66" w14:textId="7635E3D8" w:rsidR="00D077E9" w:rsidRPr="00D01044" w:rsidRDefault="00D01044" w:rsidP="00D077E9">
                                  <w:pPr>
                                    <w:pStyle w:val="Title"/>
                                    <w:spacing w:after="0"/>
                                    <w:rPr>
                                      <w:u w:val="single"/>
                                    </w:rPr>
                                  </w:pPr>
                                  <w:r w:rsidRPr="00D01044">
                                    <w:rPr>
                                      <w:u w:val="single"/>
                                    </w:rPr>
                                    <w:t>ITPM5.240 Agile Projects</w:t>
                                  </w:r>
                                </w:p>
                                <w:p w14:paraId="2DA12C0B" w14:textId="54089A97" w:rsidR="00D01044" w:rsidRDefault="00D01044" w:rsidP="00D077E9">
                                  <w:pPr>
                                    <w:pStyle w:val="Title"/>
                                    <w:spacing w:after="0"/>
                                  </w:pPr>
                                  <w:r>
                                    <w:t>Iteration 1:</w:t>
                                  </w:r>
                                </w:p>
                                <w:p w14:paraId="7942D02C" w14:textId="6DA64E03" w:rsidR="00D01044" w:rsidRPr="00D01044" w:rsidRDefault="00D01044" w:rsidP="00D077E9">
                                  <w:pPr>
                                    <w:pStyle w:val="Title"/>
                                    <w:spacing w:after="0"/>
                                    <w:rPr>
                                      <w:sz w:val="48"/>
                                      <w:szCs w:val="48"/>
                                    </w:rPr>
                                  </w:pPr>
                                  <w:r w:rsidRPr="00D01044">
                                    <w:rPr>
                                      <w:sz w:val="48"/>
                                      <w:szCs w:val="48"/>
                                    </w:rPr>
                                    <w:t>Progress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5A652" id="_x0000_t202" coordsize="21600,21600" o:spt="202" path="m,l,21600r21600,l21600,xe">
                      <v:stroke joinstyle="miter"/>
                      <v:path gradientshapeok="t" o:connecttype="rect"/>
                    </v:shapetype>
                    <v:shape id="Text Box 8" o:spid="_x0000_s1026" type="#_x0000_t202" style="position:absolute;margin-left:-.15pt;margin-top:-.05pt;width:277.85pt;height:16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" filled="f" stroked="f" strokeweight=".5pt">
                      <v:textbox>
                        <w:txbxContent>
                          <w:p w14:paraId="4A76FA66" w14:textId="7635E3D8" w:rsidR="00D077E9" w:rsidRPr="00D01044" w:rsidRDefault="00D01044" w:rsidP="00D077E9">
                            <w:pPr>
                              <w:pStyle w:val="Title"/>
                              <w:spacing w:after="0"/>
                              <w:rPr>
                                <w:u w:val="single"/>
                              </w:rPr>
                            </w:pPr>
                            <w:r w:rsidRPr="00D01044">
                              <w:rPr>
                                <w:u w:val="single"/>
                              </w:rPr>
                              <w:t>ITPM5.240 Agile Projects</w:t>
                            </w:r>
                          </w:p>
                          <w:p w14:paraId="2DA12C0B" w14:textId="54089A97" w:rsidR="00D01044" w:rsidRDefault="00D01044" w:rsidP="00D077E9">
                            <w:pPr>
                              <w:pStyle w:val="Title"/>
                              <w:spacing w:after="0"/>
                            </w:pPr>
                            <w:r>
                              <w:t>Iteration 1:</w:t>
                            </w:r>
                          </w:p>
                          <w:p w14:paraId="7942D02C" w14:textId="6DA64E03" w:rsidR="00D01044" w:rsidRPr="00D01044" w:rsidRDefault="00D01044" w:rsidP="00D077E9">
                            <w:pPr>
                              <w:pStyle w:val="Title"/>
                              <w:spacing w:after="0"/>
                              <w:rPr>
                                <w:sz w:val="48"/>
                                <w:szCs w:val="48"/>
                              </w:rPr>
                            </w:pPr>
                            <w:r w:rsidRPr="00D01044">
                              <w:rPr>
                                <w:sz w:val="48"/>
                                <w:szCs w:val="48"/>
                              </w:rPr>
                              <w:t>Progress Report</w:t>
                            </w:r>
                          </w:p>
                        </w:txbxContent>
                      </v:textbox>
                    </v:shape>
                  </w:pict>
                </mc:Fallback>
              </mc:AlternateContent>
            </w:r>
          </w:p>
          <w:p w14:paraId="3BCB4BDE" w14:textId="39552994" w:rsidR="00D077E9" w:rsidRDefault="00D077E9" w:rsidP="00D077E9"/>
        </w:tc>
      </w:tr>
      <w:tr w:rsidR="00D077E9" w14:paraId="500CB989" w14:textId="77777777" w:rsidTr="00D077E9">
        <w:trPr>
          <w:trHeight w:val="7636"/>
        </w:trPr>
        <w:tc>
          <w:tcPr>
            <w:tcW w:w="5580" w:type="dxa"/>
            <w:tcBorders>
              <w:top w:val="nil"/>
              <w:left w:val="nil"/>
              <w:bottom w:val="nil"/>
              <w:right w:val="nil"/>
            </w:tcBorders>
          </w:tcPr>
          <w:p w14:paraId="510F390E" w14:textId="755382CF" w:rsidR="00D077E9" w:rsidRDefault="00D01044" w:rsidP="00D077E9">
            <w:pPr>
              <w:rPr>
                <w:noProof/>
              </w:rPr>
            </w:pPr>
            <w:r>
              <w:rPr>
                <w:noProof/>
              </w:rPr>
              <mc:AlternateContent>
                <mc:Choice Requires="wps">
                  <w:drawing>
                    <wp:anchor distT="0" distB="0" distL="114300" distR="114300" simplePos="0" relativeHeight="251663360" behindDoc="0" locked="0" layoutInCell="1" allowOverlap="1" wp14:anchorId="1FCE3776" wp14:editId="37926BDA">
                      <wp:simplePos x="0" y="0"/>
                      <wp:positionH relativeFrom="column">
                        <wp:posOffset>-1527</wp:posOffset>
                      </wp:positionH>
                      <wp:positionV relativeFrom="paragraph">
                        <wp:posOffset>872747</wp:posOffset>
                      </wp:positionV>
                      <wp:extent cx="1390918" cy="0"/>
                      <wp:effectExtent l="0" t="19050" r="19050" b="19050"/>
                      <wp:wrapNone/>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E1B87" id="Straight Connector 5" o:spid="_x0000_s1026" alt="text divider"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68.7pt" to="109.4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" strokecolor="#082a75 [3215]" strokeweight="3pt"/>
                  </w:pict>
                </mc:Fallback>
              </mc:AlternateContent>
            </w:r>
          </w:p>
        </w:tc>
      </w:tr>
      <w:tr w:rsidR="00D077E9" w14:paraId="41BAAFB4" w14:textId="77777777" w:rsidTr="00D077E9">
        <w:trPr>
          <w:trHeight w:val="2171"/>
        </w:trPr>
        <w:tc>
          <w:tcPr>
            <w:tcW w:w="5580" w:type="dxa"/>
            <w:tcBorders>
              <w:top w:val="nil"/>
              <w:left w:val="nil"/>
              <w:bottom w:val="nil"/>
              <w:right w:val="nil"/>
            </w:tcBorders>
          </w:tcPr>
          <w:sdt>
            <w:sdtPr>
              <w:id w:val="1080870105"/>
              <w:placeholder>
                <w:docPart w:val="F23E9DC865C241E4A9A769E6B1994C0A"/>
              </w:placeholder>
              <w15:appearance w15:val="hidden"/>
            </w:sdtPr>
            <w:sdtContent>
              <w:p w14:paraId="13368DD8" w14:textId="65FEB42F"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85E36">
                  <w:rPr>
                    <w:rStyle w:val="SubtitleChar"/>
                    <w:b w:val="0"/>
                    <w:noProof/>
                  </w:rPr>
                  <w:t>March 18</w:t>
                </w:r>
                <w:r w:rsidRPr="00D86945">
                  <w:rPr>
                    <w:rStyle w:val="SubtitleChar"/>
                    <w:b w:val="0"/>
                  </w:rPr>
                  <w:fldChar w:fldCharType="end"/>
                </w:r>
              </w:p>
            </w:sdtContent>
          </w:sdt>
          <w:p w14:paraId="2EEC5F7A"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293016C" wp14:editId="3CAA687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83000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D179427" w14:textId="77777777" w:rsidR="00D077E9" w:rsidRDefault="00D077E9" w:rsidP="00D077E9">
            <w:pPr>
              <w:rPr>
                <w:noProof/>
                <w:sz w:val="10"/>
                <w:szCs w:val="10"/>
              </w:rPr>
            </w:pPr>
          </w:p>
          <w:p w14:paraId="4C9B64EC" w14:textId="77777777" w:rsidR="00D077E9" w:rsidRDefault="00D077E9" w:rsidP="00D077E9">
            <w:pPr>
              <w:rPr>
                <w:noProof/>
                <w:sz w:val="10"/>
                <w:szCs w:val="10"/>
              </w:rPr>
            </w:pPr>
          </w:p>
          <w:p w14:paraId="007B99E4" w14:textId="6D5542EB" w:rsidR="00D077E9" w:rsidRDefault="00000000" w:rsidP="00D077E9">
            <w:sdt>
              <w:sdtPr>
                <w:id w:val="-1740469667"/>
                <w:placeholder>
                  <w:docPart w:val="7152E6E6CC8040F3AD769D7A5481774C"/>
                </w:placeholder>
                <w15:appearance w15:val="hidden"/>
              </w:sdtPr>
              <w:sdtContent>
                <w:r w:rsidR="00D01044">
                  <w:t xml:space="preserve">Group </w:t>
                </w:r>
                <w:proofErr w:type="spellStart"/>
                <w:r w:rsidR="00D01044">
                  <w:t>Freeza</w:t>
                </w:r>
                <w:proofErr w:type="spellEnd"/>
              </w:sdtContent>
            </w:sdt>
          </w:p>
          <w:p w14:paraId="20CB5F60" w14:textId="7F06A61B" w:rsidR="00D077E9" w:rsidRDefault="00D077E9" w:rsidP="00D077E9">
            <w:r w:rsidRPr="00B231E5">
              <w:t>Authored by:</w:t>
            </w:r>
            <w:r>
              <w:t xml:space="preserve"> </w:t>
            </w:r>
            <w:sdt>
              <w:sdtPr>
                <w:alias w:val="Your Name"/>
                <w:tag w:val="Your Name"/>
                <w:id w:val="-180584491"/>
                <w:placeholder>
                  <w:docPart w:val="7D901E26C34D4BC09FECCA2E42125732"/>
                </w:placeholder>
                <w:dataBinding w:prefixMappings="xmlns:ns0='http://schemas.microsoft.com/office/2006/coverPageProps' " w:xpath="/ns0:CoverPageProperties[1]/ns0:CompanyFax[1]" w:storeItemID="{55AF091B-3C7A-41E3-B477-F2FDAA23CFDA}"/>
                <w15:appearance w15:val="hidden"/>
                <w:text w:multiLine="1"/>
              </w:sdtPr>
              <w:sdtContent>
                <w:r w:rsidR="00D01044">
                  <w:t>Romaine</w:t>
                </w:r>
                <w:r w:rsidR="001539CE">
                  <w:t>, Bren, Sukh</w:t>
                </w:r>
              </w:sdtContent>
            </w:sdt>
          </w:p>
          <w:p w14:paraId="3516AB69" w14:textId="77777777" w:rsidR="00D077E9" w:rsidRPr="00D86945" w:rsidRDefault="00D077E9" w:rsidP="00D077E9">
            <w:pPr>
              <w:rPr>
                <w:noProof/>
                <w:sz w:val="10"/>
                <w:szCs w:val="10"/>
              </w:rPr>
            </w:pPr>
          </w:p>
        </w:tc>
      </w:tr>
    </w:tbl>
    <w:p w14:paraId="31F35256" w14:textId="59F42DB2"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473188A" wp14:editId="0789F43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1331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90B2F7D" wp14:editId="4A56A1D1">
                <wp:simplePos x="0" y="0"/>
                <wp:positionH relativeFrom="column">
                  <wp:posOffset>-205105</wp:posOffset>
                </wp:positionH>
                <wp:positionV relativeFrom="page">
                  <wp:posOffset>900430</wp:posOffset>
                </wp:positionV>
                <wp:extent cx="3938905" cy="8267700"/>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2E59"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7E9D29A" w14:textId="1F6D3358" w:rsidR="0087605E" w:rsidRPr="007C52A2" w:rsidRDefault="001F5803" w:rsidP="001F5803">
      <w:pPr>
        <w:pStyle w:val="Title"/>
        <w:rPr>
          <w:i/>
          <w:iCs/>
          <w:u w:val="single"/>
        </w:rPr>
      </w:pPr>
      <w:r w:rsidRPr="007C52A2">
        <w:rPr>
          <w:i/>
          <w:iCs/>
          <w:u w:val="single"/>
        </w:rPr>
        <w:lastRenderedPageBreak/>
        <w:t>Progress Report</w:t>
      </w:r>
    </w:p>
    <w:p w14:paraId="2783BC15" w14:textId="77777777" w:rsidR="001F5803" w:rsidRDefault="001F5803" w:rsidP="00DF027C"/>
    <w:p w14:paraId="475447B3" w14:textId="77777777" w:rsidR="00D01044" w:rsidRDefault="00D01044" w:rsidP="00D01044"/>
    <w:p w14:paraId="0822DD17" w14:textId="6B6E6984" w:rsidR="001539CE" w:rsidRDefault="00385E36" w:rsidP="00DF027C">
      <w:r>
        <w:t xml:space="preserve">In the beginning of the assignment our group had a delay being formed which resulted in us being a bit behind schedule compared to the other groups. Because of this we all made the decision to meet up online 1-2 times per week to get stuck in and make progress on the assignment. Meetings were held regularly and on an agreed schedule. </w:t>
      </w:r>
    </w:p>
    <w:p w14:paraId="464565E8" w14:textId="77777777" w:rsidR="00385E36" w:rsidRDefault="00385E36" w:rsidP="00DF027C"/>
    <w:p w14:paraId="2128F961" w14:textId="77777777" w:rsidR="00385E36" w:rsidRDefault="00385E36" w:rsidP="00DF027C">
      <w:r>
        <w:t xml:space="preserve">We started with the Stakeholder Register which we all made contributions to as a group, then decided to move on to the Group Minutes which we also worked together on. After these were done, we split up and completed the Persona Profiles individually and had other members review them. </w:t>
      </w:r>
    </w:p>
    <w:p w14:paraId="122E860A" w14:textId="77777777" w:rsidR="00385E36" w:rsidRDefault="00385E36" w:rsidP="00DF027C"/>
    <w:p w14:paraId="4F946D4C" w14:textId="04E2B21B" w:rsidR="00385E36" w:rsidRPr="00D70D02" w:rsidRDefault="00385E36" w:rsidP="00DF027C">
      <w:r>
        <w:t>Once agreed on the quality of the completed tasks we each gave a short summary of how we work as a team and have made the decision to stick together to continue the rest of the Iterations.</w:t>
      </w:r>
    </w:p>
    <w:sectPr w:rsidR="00385E36" w:rsidRPr="00D70D02" w:rsidSect="00BE1C94">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A1B07" w14:textId="77777777" w:rsidR="00BE1C94" w:rsidRDefault="00BE1C94">
      <w:r>
        <w:separator/>
      </w:r>
    </w:p>
    <w:p w14:paraId="642B91DD" w14:textId="77777777" w:rsidR="00BE1C94" w:rsidRDefault="00BE1C94"/>
  </w:endnote>
  <w:endnote w:type="continuationSeparator" w:id="0">
    <w:p w14:paraId="50CD40A5" w14:textId="77777777" w:rsidR="00BE1C94" w:rsidRDefault="00BE1C94">
      <w:r>
        <w:continuationSeparator/>
      </w:r>
    </w:p>
    <w:p w14:paraId="6D35D67A" w14:textId="77777777" w:rsidR="00BE1C94" w:rsidRDefault="00BE1C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7E80BAE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B9001E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13C0E" w14:textId="77777777" w:rsidR="00BE1C94" w:rsidRDefault="00BE1C94">
      <w:r>
        <w:separator/>
      </w:r>
    </w:p>
    <w:p w14:paraId="0C39957E" w14:textId="77777777" w:rsidR="00BE1C94" w:rsidRDefault="00BE1C94"/>
  </w:footnote>
  <w:footnote w:type="continuationSeparator" w:id="0">
    <w:p w14:paraId="6ED8B06B" w14:textId="77777777" w:rsidR="00BE1C94" w:rsidRDefault="00BE1C94">
      <w:r>
        <w:continuationSeparator/>
      </w:r>
    </w:p>
    <w:p w14:paraId="09F4DE1A" w14:textId="77777777" w:rsidR="00BE1C94" w:rsidRDefault="00BE1C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D5402B" w14:textId="77777777" w:rsidTr="00D077E9">
      <w:trPr>
        <w:trHeight w:val="978"/>
      </w:trPr>
      <w:tc>
        <w:tcPr>
          <w:tcW w:w="9990" w:type="dxa"/>
          <w:tcBorders>
            <w:top w:val="nil"/>
            <w:left w:val="nil"/>
            <w:bottom w:val="single" w:sz="36" w:space="0" w:color="34ABA2" w:themeColor="accent3"/>
            <w:right w:val="nil"/>
          </w:tcBorders>
        </w:tcPr>
        <w:p w14:paraId="7DF1AF0B" w14:textId="77777777" w:rsidR="00D077E9" w:rsidRDefault="00D077E9">
          <w:pPr>
            <w:pStyle w:val="Header"/>
          </w:pPr>
        </w:p>
      </w:tc>
    </w:tr>
  </w:tbl>
  <w:p w14:paraId="7F0B963F"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FF"/>
    <w:rsid w:val="0002482E"/>
    <w:rsid w:val="00050324"/>
    <w:rsid w:val="000A0150"/>
    <w:rsid w:val="000E63C9"/>
    <w:rsid w:val="00130E9D"/>
    <w:rsid w:val="00150A6D"/>
    <w:rsid w:val="001539CE"/>
    <w:rsid w:val="001637C7"/>
    <w:rsid w:val="00185B35"/>
    <w:rsid w:val="001F2BC8"/>
    <w:rsid w:val="001F5803"/>
    <w:rsid w:val="001F5F6B"/>
    <w:rsid w:val="00243EBC"/>
    <w:rsid w:val="00246A35"/>
    <w:rsid w:val="00284348"/>
    <w:rsid w:val="002F51F5"/>
    <w:rsid w:val="00312137"/>
    <w:rsid w:val="00330359"/>
    <w:rsid w:val="0033762F"/>
    <w:rsid w:val="00366C7E"/>
    <w:rsid w:val="00384EA3"/>
    <w:rsid w:val="00385E36"/>
    <w:rsid w:val="003A39A1"/>
    <w:rsid w:val="003C2191"/>
    <w:rsid w:val="003D3863"/>
    <w:rsid w:val="004110DE"/>
    <w:rsid w:val="0044085A"/>
    <w:rsid w:val="004B21A5"/>
    <w:rsid w:val="005037F0"/>
    <w:rsid w:val="00516A86"/>
    <w:rsid w:val="005275F6"/>
    <w:rsid w:val="00572102"/>
    <w:rsid w:val="005F1BB0"/>
    <w:rsid w:val="00656C4D"/>
    <w:rsid w:val="006C2504"/>
    <w:rsid w:val="006E5716"/>
    <w:rsid w:val="007302B3"/>
    <w:rsid w:val="00730733"/>
    <w:rsid w:val="00730E3A"/>
    <w:rsid w:val="00736AAF"/>
    <w:rsid w:val="00765B2A"/>
    <w:rsid w:val="00783A34"/>
    <w:rsid w:val="007C52A2"/>
    <w:rsid w:val="007C6B52"/>
    <w:rsid w:val="007D164C"/>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93DFF"/>
    <w:rsid w:val="00AC29F3"/>
    <w:rsid w:val="00B231E5"/>
    <w:rsid w:val="00BE1C94"/>
    <w:rsid w:val="00C02B87"/>
    <w:rsid w:val="00C4086D"/>
    <w:rsid w:val="00CA1896"/>
    <w:rsid w:val="00CB5B28"/>
    <w:rsid w:val="00CF5371"/>
    <w:rsid w:val="00D01044"/>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32C1D"/>
  <w15:docId w15:val="{369C937A-1285-4FE5-B497-8715CC0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PC\AppData\Local\Microsoft\Office\16.0\DTS\en-NZ%7b7E8DD2A6-AED0-404D-AB5D-B14ED2AB01BD%7d\%7bB5212185-4920-49FD-AAF7-EA79D0EEE029%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3E9DC865C241E4A9A769E6B1994C0A"/>
        <w:category>
          <w:name w:val="General"/>
          <w:gallery w:val="placeholder"/>
        </w:category>
        <w:types>
          <w:type w:val="bbPlcHdr"/>
        </w:types>
        <w:behaviors>
          <w:behavior w:val="content"/>
        </w:behaviors>
        <w:guid w:val="{1220143C-5463-4111-B4A1-7FE1EECFB9CD}"/>
      </w:docPartPr>
      <w:docPartBody>
        <w:p w:rsidR="008A2D0C" w:rsidRDefault="00000000">
          <w:pPr>
            <w:pStyle w:val="F23E9DC865C241E4A9A769E6B1994C0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15</w:t>
          </w:r>
          <w:r w:rsidRPr="00D86945">
            <w:rPr>
              <w:rStyle w:val="SubtitleChar"/>
              <w:b/>
            </w:rPr>
            <w:fldChar w:fldCharType="end"/>
          </w:r>
        </w:p>
      </w:docPartBody>
    </w:docPart>
    <w:docPart>
      <w:docPartPr>
        <w:name w:val="7152E6E6CC8040F3AD769D7A5481774C"/>
        <w:category>
          <w:name w:val="General"/>
          <w:gallery w:val="placeholder"/>
        </w:category>
        <w:types>
          <w:type w:val="bbPlcHdr"/>
        </w:types>
        <w:behaviors>
          <w:behavior w:val="content"/>
        </w:behaviors>
        <w:guid w:val="{984BB459-BA03-4C90-BF56-671F79B8E589}"/>
      </w:docPartPr>
      <w:docPartBody>
        <w:p w:rsidR="008A2D0C" w:rsidRDefault="00000000">
          <w:pPr>
            <w:pStyle w:val="7152E6E6CC8040F3AD769D7A5481774C"/>
          </w:pPr>
          <w:r>
            <w:t>COMPANY NAME</w:t>
          </w:r>
        </w:p>
      </w:docPartBody>
    </w:docPart>
    <w:docPart>
      <w:docPartPr>
        <w:name w:val="7D901E26C34D4BC09FECCA2E42125732"/>
        <w:category>
          <w:name w:val="General"/>
          <w:gallery w:val="placeholder"/>
        </w:category>
        <w:types>
          <w:type w:val="bbPlcHdr"/>
        </w:types>
        <w:behaviors>
          <w:behavior w:val="content"/>
        </w:behaviors>
        <w:guid w:val="{1CFBF5BA-4FF4-4DAC-820F-56C3D317FE77}"/>
      </w:docPartPr>
      <w:docPartBody>
        <w:p w:rsidR="008A2D0C" w:rsidRDefault="00000000">
          <w:pPr>
            <w:pStyle w:val="7D901E26C34D4BC09FECCA2E4212573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DE"/>
    <w:rsid w:val="000D0CDE"/>
    <w:rsid w:val="004659A6"/>
    <w:rsid w:val="00793C62"/>
    <w:rsid w:val="008A2D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F23E9DC865C241E4A9A769E6B1994C0A">
    <w:name w:val="F23E9DC865C241E4A9A769E6B1994C0A"/>
  </w:style>
  <w:style w:type="paragraph" w:customStyle="1" w:styleId="7152E6E6CC8040F3AD769D7A5481774C">
    <w:name w:val="7152E6E6CC8040F3AD769D7A5481774C"/>
  </w:style>
  <w:style w:type="paragraph" w:customStyle="1" w:styleId="7D901E26C34D4BC09FECCA2E42125732">
    <w:name w:val="7D901E26C34D4BC09FECCA2E42125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Romaine, Bren, Sukh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{B5212185-4920-49FD-AAF7-EA79D0EEE029}tf16392850_win32</Template>
  <TotalTime>38</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GGPC</dc:creator>
  <cp:keywords/>
  <cp:lastModifiedBy>Romaine Box</cp:lastModifiedBy>
  <cp:revision>4</cp:revision>
  <cp:lastPrinted>2006-08-01T17:47:00Z</cp:lastPrinted>
  <dcterms:created xsi:type="dcterms:W3CDTF">2024-03-15T05:11:00Z</dcterms:created>
  <dcterms:modified xsi:type="dcterms:W3CDTF">2024-03-18T02:55:00Z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