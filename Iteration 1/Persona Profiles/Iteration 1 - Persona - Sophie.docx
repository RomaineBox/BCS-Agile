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B72D" w14:textId="77777777" w:rsidR="00D9494A" w:rsidRPr="0004284E" w:rsidRDefault="00585DBD" w:rsidP="00D4300C">
      <w:pPr>
        <w:rPr>
          <w:b/>
          <w:color w:val="808080" w:themeColor="background1" w:themeShade="80"/>
          <w:sz w:val="16"/>
          <w:szCs w:val="16"/>
        </w:rPr>
      </w:pPr>
      <w:r w:rsidRPr="0004284E">
        <w:rPr>
          <w:b/>
          <w:color w:val="808080" w:themeColor="background1" w:themeShade="80"/>
          <w:sz w:val="16"/>
          <w:szCs w:val="16"/>
        </w:rPr>
        <w:t xml:space="preserve">PERSONA </w:t>
      </w:r>
      <w:r w:rsidR="00245159" w:rsidRPr="0004284E">
        <w:rPr>
          <w:b/>
          <w:color w:val="808080" w:themeColor="background1" w:themeShade="80"/>
          <w:sz w:val="16"/>
          <w:szCs w:val="16"/>
        </w:rPr>
        <w:t>TEMPLATE</w:t>
      </w:r>
    </w:p>
    <w:p w14:paraId="2EEE1B0E" w14:textId="77777777" w:rsidR="00D9494A" w:rsidRPr="0004284E" w:rsidRDefault="00D9494A">
      <w:pPr>
        <w:rPr>
          <w:b/>
          <w:color w:val="808080" w:themeColor="background1" w:themeShade="80"/>
          <w:sz w:val="16"/>
          <w:szCs w:val="16"/>
        </w:rPr>
      </w:pPr>
    </w:p>
    <w:tbl>
      <w:tblPr>
        <w:tblStyle w:val="TableGrid"/>
        <w:tblW w:w="1464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78"/>
        <w:gridCol w:w="1755"/>
        <w:gridCol w:w="430"/>
        <w:gridCol w:w="4424"/>
        <w:gridCol w:w="430"/>
        <w:gridCol w:w="4427"/>
      </w:tblGrid>
      <w:tr w:rsidR="00456B62" w:rsidRPr="0004284E" w14:paraId="4D653C07" w14:textId="77777777" w:rsidTr="2BA56238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F90BC87" w14:textId="07CDA348" w:rsidR="001C2AEC" w:rsidRPr="0004284E" w:rsidRDefault="000721F5" w:rsidP="2BA56238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noProof/>
                <w:color w:val="000000" w:themeColor="text1"/>
                <w:sz w:val="16"/>
                <w:szCs w:val="16"/>
              </w:rPr>
              <w:drawing>
                <wp:inline distT="0" distB="0" distL="0" distR="0" wp14:anchorId="76FDC650" wp14:editId="0623C8B1">
                  <wp:extent cx="1881052" cy="18431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4-03-08 at 3.09.49 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77" cy="188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D7C14" w14:textId="57FEFF3B" w:rsidR="001C2AEC" w:rsidRPr="0004284E" w:rsidRDefault="001C2AEC" w:rsidP="2BA56238">
            <w:pPr>
              <w:rPr>
                <w:b/>
                <w:bCs/>
                <w:sz w:val="16"/>
                <w:szCs w:val="16"/>
              </w:rPr>
            </w:pPr>
            <w:r w:rsidRPr="2BA56238">
              <w:rPr>
                <w:b/>
                <w:bCs/>
                <w:sz w:val="16"/>
                <w:szCs w:val="16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AAE00FB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0685E72" w14:textId="11CCEDDA" w:rsidR="0004284E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6EFC1D45" w14:textId="78BC7712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8FBC299" w14:textId="77777777" w:rsidR="001C2AEC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CHALLENGES AND OBSTACLES</w:t>
            </w:r>
          </w:p>
        </w:tc>
      </w:tr>
      <w:tr w:rsidR="00456B62" w:rsidRPr="0004284E" w14:paraId="5B78B519" w14:textId="77777777" w:rsidTr="2BA56238">
        <w:trPr>
          <w:trHeight w:val="2204"/>
        </w:trPr>
        <w:tc>
          <w:tcPr>
            <w:tcW w:w="2970" w:type="dxa"/>
            <w:vMerge/>
            <w:vAlign w:val="center"/>
          </w:tcPr>
          <w:p w14:paraId="3FBCA73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778" w:type="dxa"/>
            <w:vMerge/>
            <w:vAlign w:val="center"/>
          </w:tcPr>
          <w:p w14:paraId="4367DE8B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02D1541D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1C6E11EC" w14:textId="77777777" w:rsidR="00AF28E6" w:rsidRPr="000625FA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625FA">
              <w:rPr>
                <w:b/>
                <w:color w:val="000000" w:themeColor="text1"/>
                <w:sz w:val="16"/>
                <w:szCs w:val="16"/>
              </w:rPr>
              <w:t xml:space="preserve">  . Want to maintain present level of fitness</w:t>
            </w:r>
          </w:p>
          <w:p w14:paraId="65146C3D" w14:textId="77777777" w:rsidR="00C241DD" w:rsidRPr="000625FA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7A836FBC" w14:textId="77777777" w:rsidR="00C241DD" w:rsidRPr="000625FA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625FA">
              <w:rPr>
                <w:b/>
                <w:color w:val="000000" w:themeColor="text1"/>
                <w:sz w:val="16"/>
                <w:szCs w:val="16"/>
              </w:rPr>
              <w:t xml:space="preserve">  . Keep in contact with friends and family</w:t>
            </w:r>
          </w:p>
          <w:p w14:paraId="21B95820" w14:textId="77777777" w:rsidR="00C241DD" w:rsidRPr="000625FA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461F0F88" w14:textId="12BC88F9" w:rsidR="00C241DD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625FA">
              <w:rPr>
                <w:b/>
                <w:color w:val="000000" w:themeColor="text1"/>
                <w:sz w:val="16"/>
                <w:szCs w:val="16"/>
              </w:rPr>
              <w:t xml:space="preserve">  . Travel in NZ and overseas</w:t>
            </w:r>
          </w:p>
          <w:p w14:paraId="63526A29" w14:textId="77777777" w:rsidR="004E28BC" w:rsidRDefault="004E28BC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65C562A1" w14:textId="4483B00B" w:rsidR="004E28BC" w:rsidRDefault="004E28BC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 xml:space="preserve">  . Seeking promotion</w:t>
            </w:r>
          </w:p>
          <w:p w14:paraId="150C44EA" w14:textId="77777777" w:rsidR="004E28BC" w:rsidRPr="000625FA" w:rsidRDefault="004E28BC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168630B2" w14:textId="77777777" w:rsidR="00C241DD" w:rsidRPr="000625FA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3394994E" w14:textId="4F86F6D7" w:rsidR="00C241DD" w:rsidRPr="00C241DD" w:rsidRDefault="00C241DD" w:rsidP="00C241DD">
            <w:pPr>
              <w:rPr>
                <w:color w:val="000000" w:themeColor="text1"/>
                <w:sz w:val="16"/>
                <w:szCs w:val="16"/>
              </w:rPr>
            </w:pPr>
            <w:r w:rsidRPr="000625FA">
              <w:rPr>
                <w:b/>
                <w:color w:val="000000" w:themeColor="text1"/>
                <w:sz w:val="16"/>
                <w:szCs w:val="16"/>
              </w:rPr>
              <w:t xml:space="preserve">  </w:t>
            </w:r>
          </w:p>
        </w:tc>
        <w:tc>
          <w:tcPr>
            <w:tcW w:w="436" w:type="dxa"/>
            <w:vMerge/>
            <w:vAlign w:val="center"/>
          </w:tcPr>
          <w:p w14:paraId="66CA04BA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709165A" w14:textId="63F9D882" w:rsidR="000E1549" w:rsidRPr="000E1549" w:rsidRDefault="000E1549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  .  Red-green </w:t>
            </w:r>
            <w:proofErr w:type="spellStart"/>
            <w:r w:rsidRPr="000E1549">
              <w:rPr>
                <w:b/>
                <w:color w:val="000000" w:themeColor="text1"/>
                <w:sz w:val="16"/>
                <w:szCs w:val="16"/>
              </w:rPr>
              <w:t>colour</w:t>
            </w:r>
            <w:proofErr w:type="spellEnd"/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 vision deficiency </w:t>
            </w:r>
          </w:p>
          <w:p w14:paraId="4B5A9530" w14:textId="78994058" w:rsidR="000E1549" w:rsidRPr="000E1549" w:rsidRDefault="000E1549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     (shades of green look </w:t>
            </w:r>
            <w:proofErr w:type="gramStart"/>
            <w:r w:rsidRPr="000E1549">
              <w:rPr>
                <w:b/>
                <w:color w:val="000000" w:themeColor="text1"/>
                <w:sz w:val="16"/>
                <w:szCs w:val="16"/>
              </w:rPr>
              <w:t>more red</w:t>
            </w:r>
            <w:proofErr w:type="gramEnd"/>
            <w:r w:rsidRPr="000E1549">
              <w:rPr>
                <w:b/>
                <w:color w:val="000000" w:themeColor="text1"/>
                <w:sz w:val="16"/>
                <w:szCs w:val="16"/>
              </w:rPr>
              <w:t>)</w:t>
            </w:r>
            <w:r w:rsidR="00C241DD" w:rsidRPr="000E1549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</w:p>
          <w:p w14:paraId="1F6979BE" w14:textId="77777777" w:rsidR="000E1549" w:rsidRPr="000E1549" w:rsidRDefault="000E1549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5ED0947F" w14:textId="64090595" w:rsidR="00E62302" w:rsidRPr="000E1549" w:rsidRDefault="000E1549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="00C241DD" w:rsidRPr="000E1549">
              <w:rPr>
                <w:b/>
                <w:color w:val="000000" w:themeColor="text1"/>
                <w:sz w:val="16"/>
                <w:szCs w:val="16"/>
              </w:rPr>
              <w:t xml:space="preserve"> . </w:t>
            </w:r>
            <w:r w:rsidR="004E28BC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="00C241DD" w:rsidRPr="000E1549">
              <w:rPr>
                <w:b/>
                <w:color w:val="000000" w:themeColor="text1"/>
                <w:sz w:val="16"/>
                <w:szCs w:val="16"/>
              </w:rPr>
              <w:t>Develop work life balance</w:t>
            </w:r>
          </w:p>
          <w:p w14:paraId="0F5175AC" w14:textId="77777777" w:rsidR="00C241DD" w:rsidRPr="000E1549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2FFBF2C3" w14:textId="6BEA2DF9" w:rsidR="00F82F7D" w:rsidRPr="000E1549" w:rsidRDefault="00C241DD" w:rsidP="00C241DD">
            <w:pPr>
              <w:rPr>
                <w:b/>
                <w:color w:val="000000" w:themeColor="text1"/>
                <w:sz w:val="16"/>
                <w:szCs w:val="16"/>
              </w:rPr>
            </w:pPr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  . </w:t>
            </w:r>
            <w:r w:rsidR="004E28BC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0E1549">
              <w:rPr>
                <w:b/>
                <w:color w:val="000000" w:themeColor="text1"/>
                <w:sz w:val="16"/>
                <w:szCs w:val="16"/>
              </w:rPr>
              <w:t xml:space="preserve">Shared living, </w:t>
            </w:r>
            <w:r w:rsidR="004E28BC">
              <w:rPr>
                <w:b/>
                <w:color w:val="000000" w:themeColor="text1"/>
                <w:sz w:val="16"/>
                <w:szCs w:val="16"/>
              </w:rPr>
              <w:t>issues connectivity</w:t>
            </w:r>
          </w:p>
          <w:p w14:paraId="718B73ED" w14:textId="77777777" w:rsidR="00F82F7D" w:rsidRPr="000E1549" w:rsidRDefault="00F82F7D" w:rsidP="00C241DD">
            <w:pPr>
              <w:rPr>
                <w:b/>
                <w:color w:val="000000" w:themeColor="text1"/>
                <w:sz w:val="16"/>
                <w:szCs w:val="16"/>
              </w:rPr>
            </w:pPr>
          </w:p>
          <w:p w14:paraId="6F2437AC" w14:textId="1EF7777B" w:rsidR="00C241DD" w:rsidRPr="00C241DD" w:rsidRDefault="00F82F7D" w:rsidP="00C241DD">
            <w:pPr>
              <w:rPr>
                <w:color w:val="000000" w:themeColor="text1"/>
                <w:sz w:val="16"/>
                <w:szCs w:val="16"/>
              </w:rPr>
            </w:pPr>
            <w:r w:rsidRPr="000625FA">
              <w:rPr>
                <w:b/>
                <w:color w:val="000000" w:themeColor="text1"/>
                <w:sz w:val="16"/>
                <w:szCs w:val="16"/>
              </w:rPr>
              <w:t xml:space="preserve">  </w:t>
            </w:r>
          </w:p>
        </w:tc>
      </w:tr>
      <w:tr w:rsidR="00456B62" w:rsidRPr="0004284E" w14:paraId="5F68A5EA" w14:textId="77777777" w:rsidTr="2BA56238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0C86469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C0F24C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1F1C4BDE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1B973999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1389740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1B351B65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65649AFD" w14:textId="77777777" w:rsidTr="2BA56238">
        <w:trPr>
          <w:trHeight w:val="288"/>
        </w:trPr>
        <w:tc>
          <w:tcPr>
            <w:tcW w:w="4748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 w:themeFill="accent4"/>
            <w:vAlign w:val="center"/>
          </w:tcPr>
          <w:p w14:paraId="4CB1F300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QUOTATION</w:t>
            </w:r>
          </w:p>
        </w:tc>
        <w:tc>
          <w:tcPr>
            <w:tcW w:w="436" w:type="dxa"/>
            <w:vMerge/>
            <w:vAlign w:val="center"/>
          </w:tcPr>
          <w:p w14:paraId="61C41D8A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3BAE2F7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245FDD7F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0CC10EE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15158BC1" w14:textId="77777777" w:rsidTr="2BA56238">
        <w:trPr>
          <w:trHeight w:val="875"/>
        </w:trPr>
        <w:tc>
          <w:tcPr>
            <w:tcW w:w="4748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F9AC02A" w14:textId="1234062D" w:rsidR="00975A3D" w:rsidRPr="0004284E" w:rsidRDefault="007B4276" w:rsidP="001C2AEC">
            <w:pPr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Anyone who ever gave you confidence, you owe them a lot.</w:t>
            </w:r>
          </w:p>
        </w:tc>
        <w:tc>
          <w:tcPr>
            <w:tcW w:w="436" w:type="dxa"/>
            <w:vMerge/>
            <w:vAlign w:val="center"/>
          </w:tcPr>
          <w:p w14:paraId="4ECAE67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8F77F6D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29E05489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1E17E0BE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70128F67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769F1D76" w14:textId="77777777" w:rsidR="00975A3D" w:rsidRPr="0004284E" w:rsidRDefault="00975A3D" w:rsidP="001C2AEC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NAME</w:t>
            </w:r>
          </w:p>
        </w:tc>
        <w:tc>
          <w:tcPr>
            <w:tcW w:w="436" w:type="dxa"/>
            <w:vMerge/>
            <w:vAlign w:val="center"/>
          </w:tcPr>
          <w:p w14:paraId="513A3A77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41E1D826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102DF96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4EC4D455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2A552443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13144A0C" w14:textId="7187AA4A" w:rsidR="00975A3D" w:rsidRPr="0004284E" w:rsidRDefault="007B4276" w:rsidP="001C2AEC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Sophie  Simmons</w:t>
            </w:r>
          </w:p>
        </w:tc>
        <w:tc>
          <w:tcPr>
            <w:tcW w:w="436" w:type="dxa"/>
            <w:vMerge/>
            <w:vAlign w:val="center"/>
          </w:tcPr>
          <w:p w14:paraId="0C6969EE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43119272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142C0818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783F2AAD" w14:textId="77777777" w:rsidR="00975A3D" w:rsidRPr="0004284E" w:rsidRDefault="00975A3D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5EDA5D2E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1F5CEA18" w14:textId="77777777" w:rsidR="001C2AEC" w:rsidRPr="0004284E" w:rsidRDefault="001C2AEC" w:rsidP="001C2AEC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AGE</w:t>
            </w:r>
          </w:p>
        </w:tc>
        <w:tc>
          <w:tcPr>
            <w:tcW w:w="436" w:type="dxa"/>
            <w:vMerge/>
            <w:vAlign w:val="center"/>
          </w:tcPr>
          <w:p w14:paraId="4A8D66B2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2DA99B8C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5EC11E60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31B744E2" w14:textId="77777777" w:rsidR="001C2AEC" w:rsidRPr="0004284E" w:rsidRDefault="001C2AEC" w:rsidP="001C2AEC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B91E8C" w:rsidRPr="0004284E" w14:paraId="3E5EEE3E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7A3587B2" w14:textId="028146DE" w:rsidR="00975A3D" w:rsidRPr="0004284E" w:rsidRDefault="007B4276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436" w:type="dxa"/>
            <w:vMerge/>
            <w:vAlign w:val="center"/>
          </w:tcPr>
          <w:p w14:paraId="72A3BDA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EAEE75E" w14:textId="77777777" w:rsidR="00975A3D" w:rsidRPr="0004284E" w:rsidRDefault="008B73DB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FRUSTRATIONS</w:t>
            </w:r>
          </w:p>
        </w:tc>
        <w:tc>
          <w:tcPr>
            <w:tcW w:w="436" w:type="dxa"/>
            <w:vMerge/>
            <w:vAlign w:val="center"/>
          </w:tcPr>
          <w:p w14:paraId="66EEA9D5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CF6426B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SOURCES OF INFORMATION</w:t>
            </w:r>
          </w:p>
        </w:tc>
      </w:tr>
      <w:tr w:rsidR="00B91E8C" w:rsidRPr="0004284E" w14:paraId="52565D11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5AE6A59A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GENDER</w:t>
            </w:r>
          </w:p>
        </w:tc>
        <w:tc>
          <w:tcPr>
            <w:tcW w:w="436" w:type="dxa"/>
            <w:vMerge/>
            <w:vAlign w:val="center"/>
          </w:tcPr>
          <w:p w14:paraId="5D6BE00F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246EDDE4" w14:textId="367E87D8" w:rsidR="000625FA" w:rsidRDefault="000625FA" w:rsidP="000625F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.  Difficulty</w:t>
            </w:r>
            <w:r w:rsidR="000E1549">
              <w:rPr>
                <w:color w:val="000000" w:themeColor="text1"/>
                <w:sz w:val="16"/>
                <w:szCs w:val="16"/>
              </w:rPr>
              <w:t xml:space="preserve"> viewing mobile and other screen devices</w:t>
            </w:r>
          </w:p>
          <w:p w14:paraId="2CF8805E" w14:textId="54616CB1" w:rsidR="000625FA" w:rsidRDefault="000625FA" w:rsidP="000625FA">
            <w:pPr>
              <w:rPr>
                <w:color w:val="000000" w:themeColor="text1"/>
                <w:sz w:val="16"/>
                <w:szCs w:val="16"/>
              </w:rPr>
            </w:pPr>
          </w:p>
          <w:p w14:paraId="38939446" w14:textId="03FE1BC6" w:rsidR="000625FA" w:rsidRDefault="000625FA" w:rsidP="000625F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.  Co</w:t>
            </w:r>
            <w:r w:rsidR="00C97E38">
              <w:rPr>
                <w:color w:val="000000" w:themeColor="text1"/>
                <w:sz w:val="16"/>
                <w:szCs w:val="16"/>
              </w:rPr>
              <w:t xml:space="preserve">nnectivity issues with </w:t>
            </w:r>
            <w:proofErr w:type="spellStart"/>
            <w:r w:rsidR="00C97E38">
              <w:rPr>
                <w:color w:val="000000" w:themeColor="text1"/>
                <w:sz w:val="16"/>
                <w:szCs w:val="16"/>
              </w:rPr>
              <w:t>WiFi</w:t>
            </w:r>
            <w:proofErr w:type="spellEnd"/>
          </w:p>
          <w:p w14:paraId="697C92D1" w14:textId="6B194293" w:rsidR="00C97E38" w:rsidRDefault="00C97E38" w:rsidP="000625FA">
            <w:pPr>
              <w:rPr>
                <w:color w:val="000000" w:themeColor="text1"/>
                <w:sz w:val="16"/>
                <w:szCs w:val="16"/>
              </w:rPr>
            </w:pPr>
          </w:p>
          <w:p w14:paraId="431BFBC3" w14:textId="2C2254EF" w:rsidR="00C97E38" w:rsidRPr="000625FA" w:rsidRDefault="00C97E38" w:rsidP="000625F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. </w:t>
            </w:r>
            <w:r w:rsidR="00B17DB7"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>Concerned about ongoing privacy issues with AI</w:t>
            </w:r>
          </w:p>
          <w:p w14:paraId="48EB5A20" w14:textId="75A8468A" w:rsidR="000625FA" w:rsidRDefault="000625FA" w:rsidP="00C97E38">
            <w:pPr>
              <w:rPr>
                <w:color w:val="000000" w:themeColor="text1"/>
                <w:sz w:val="16"/>
                <w:szCs w:val="16"/>
              </w:rPr>
            </w:pPr>
          </w:p>
          <w:p w14:paraId="53A70CF9" w14:textId="0439F6F7" w:rsidR="00C97E38" w:rsidRPr="00C97E38" w:rsidRDefault="00C97E38" w:rsidP="00C97E38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</w:t>
            </w:r>
          </w:p>
          <w:p w14:paraId="0E7F747F" w14:textId="25F4670E" w:rsidR="00AF28E6" w:rsidRPr="00AF28E6" w:rsidRDefault="00AF28E6" w:rsidP="00B17DB7">
            <w:pPr>
              <w:pStyle w:val="ListParagrap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4AA4E5D5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311F0F9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BOOKS</w:t>
            </w:r>
          </w:p>
        </w:tc>
      </w:tr>
      <w:tr w:rsidR="00B91E8C" w:rsidRPr="0004284E" w14:paraId="231B5F62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563D427F" w14:textId="7C84DB63" w:rsidR="00975A3D" w:rsidRPr="0004284E" w:rsidRDefault="007B4276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female</w:t>
            </w:r>
          </w:p>
        </w:tc>
        <w:tc>
          <w:tcPr>
            <w:tcW w:w="436" w:type="dxa"/>
            <w:vMerge/>
            <w:vAlign w:val="center"/>
          </w:tcPr>
          <w:p w14:paraId="072CDC8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F13F69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1BE7BB6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240D08E8" w14:textId="1BEF939D" w:rsidR="00975A3D" w:rsidRPr="00B40091" w:rsidRDefault="0079001A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Reads widely, mainly non-fiction</w:t>
            </w:r>
          </w:p>
        </w:tc>
      </w:tr>
      <w:tr w:rsidR="00B91E8C" w:rsidRPr="0004284E" w14:paraId="47AF416B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6C2707CB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LOCATION</w:t>
            </w:r>
          </w:p>
        </w:tc>
        <w:tc>
          <w:tcPr>
            <w:tcW w:w="436" w:type="dxa"/>
            <w:vMerge/>
            <w:vAlign w:val="center"/>
          </w:tcPr>
          <w:p w14:paraId="3062E4BE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CEE1960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3550553D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5E2C51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BLOGS</w:t>
            </w:r>
          </w:p>
        </w:tc>
      </w:tr>
      <w:tr w:rsidR="00B91E8C" w:rsidRPr="0004284E" w14:paraId="452DCC82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296D85B5" w14:textId="5376A35B" w:rsidR="00975A3D" w:rsidRPr="0004284E" w:rsidRDefault="007B4276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Auckland</w:t>
            </w:r>
          </w:p>
        </w:tc>
        <w:tc>
          <w:tcPr>
            <w:tcW w:w="436" w:type="dxa"/>
            <w:vMerge/>
            <w:vAlign w:val="center"/>
          </w:tcPr>
          <w:p w14:paraId="69AF307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00E24808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03F1FA6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751F19CD" w14:textId="0F8D49AE" w:rsidR="00975A3D" w:rsidRPr="006C6C2B" w:rsidRDefault="00991C30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 xml:space="preserve">Mainly </w:t>
            </w:r>
            <w:r w:rsidR="0079001A">
              <w:rPr>
                <w:bCs/>
                <w:color w:val="000000" w:themeColor="text1"/>
                <w:sz w:val="16"/>
                <w:szCs w:val="16"/>
              </w:rPr>
              <w:t>blogs relating to fit</w:t>
            </w:r>
            <w:r>
              <w:rPr>
                <w:bCs/>
                <w:color w:val="000000" w:themeColor="text1"/>
                <w:sz w:val="16"/>
                <w:szCs w:val="16"/>
              </w:rPr>
              <w:t xml:space="preserve">ness, and travel </w:t>
            </w:r>
          </w:p>
        </w:tc>
      </w:tr>
      <w:tr w:rsidR="00B91E8C" w:rsidRPr="0004284E" w14:paraId="6676B4A5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090B7B8F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OCCUPATION</w:t>
            </w:r>
          </w:p>
        </w:tc>
        <w:tc>
          <w:tcPr>
            <w:tcW w:w="436" w:type="dxa"/>
            <w:vMerge/>
            <w:vAlign w:val="center"/>
          </w:tcPr>
          <w:p w14:paraId="188FD8BF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617AC8E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3E7A955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FBF3C3C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CONFERENCES</w:t>
            </w:r>
          </w:p>
        </w:tc>
      </w:tr>
      <w:tr w:rsidR="00B91E8C" w:rsidRPr="0004284E" w14:paraId="231E667C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72FCF8AD" w14:textId="7DA231B9" w:rsidR="00975A3D" w:rsidRPr="0004284E" w:rsidRDefault="004E28BC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Low</w:t>
            </w:r>
            <w:r w:rsidR="007B4276">
              <w:rPr>
                <w:noProof/>
                <w:color w:val="000000" w:themeColor="text1"/>
                <w:sz w:val="16"/>
                <w:szCs w:val="16"/>
              </w:rPr>
              <w:t xml:space="preserve"> man</w:t>
            </w:r>
            <w:r w:rsidR="00C241DD">
              <w:rPr>
                <w:noProof/>
                <w:color w:val="000000" w:themeColor="text1"/>
                <w:sz w:val="16"/>
                <w:szCs w:val="16"/>
              </w:rPr>
              <w:t>agement</w:t>
            </w:r>
          </w:p>
        </w:tc>
        <w:tc>
          <w:tcPr>
            <w:tcW w:w="436" w:type="dxa"/>
            <w:vMerge/>
            <w:vAlign w:val="center"/>
          </w:tcPr>
          <w:p w14:paraId="6DDD03C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2E6B7BE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7823D4C1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11A5DD10" w14:textId="24BD5AD1" w:rsidR="00975A3D" w:rsidRPr="009D1172" w:rsidRDefault="00991C30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Work related to topics including logistics, cyber security and transportation</w:t>
            </w:r>
          </w:p>
        </w:tc>
      </w:tr>
      <w:tr w:rsidR="00B91E8C" w:rsidRPr="0004284E" w14:paraId="3EA5A9FE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604E7B50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JOB TITLE</w:t>
            </w:r>
          </w:p>
        </w:tc>
        <w:tc>
          <w:tcPr>
            <w:tcW w:w="436" w:type="dxa"/>
            <w:vMerge/>
            <w:vAlign w:val="center"/>
          </w:tcPr>
          <w:p w14:paraId="3DDD84D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763E826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571D6FC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F55EE5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EXPERTS</w:t>
            </w:r>
          </w:p>
        </w:tc>
      </w:tr>
      <w:tr w:rsidR="00B91E8C" w:rsidRPr="0004284E" w14:paraId="4B024A6B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7477510F" w14:textId="3337C590" w:rsidR="00975A3D" w:rsidRPr="0004284E" w:rsidRDefault="00C241DD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Logicstics advisor</w:t>
            </w:r>
          </w:p>
        </w:tc>
        <w:tc>
          <w:tcPr>
            <w:tcW w:w="436" w:type="dxa"/>
            <w:vMerge/>
            <w:vAlign w:val="center"/>
          </w:tcPr>
          <w:p w14:paraId="206D99D9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27B3D4CD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38F79470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0D066FF9" w14:textId="2B9C4963" w:rsidR="00975A3D" w:rsidRPr="009D1172" w:rsidRDefault="00991C30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 xml:space="preserve">Senior members of current businesses and </w:t>
            </w:r>
            <w:r w:rsidR="00082A32">
              <w:rPr>
                <w:bCs/>
                <w:color w:val="000000" w:themeColor="text1"/>
                <w:sz w:val="16"/>
                <w:szCs w:val="16"/>
              </w:rPr>
              <w:t xml:space="preserve">acquaintances connected to other businesses. </w:t>
            </w:r>
          </w:p>
        </w:tc>
      </w:tr>
      <w:tr w:rsidR="00B91E8C" w:rsidRPr="0004284E" w14:paraId="39515BCB" w14:textId="77777777" w:rsidTr="2BA56238">
        <w:trPr>
          <w:trHeight w:val="288"/>
        </w:trPr>
        <w:tc>
          <w:tcPr>
            <w:tcW w:w="4748" w:type="dxa"/>
            <w:gridSpan w:val="2"/>
            <w:shd w:val="clear" w:color="auto" w:fill="FFC000" w:themeFill="accent4"/>
            <w:vAlign w:val="center"/>
          </w:tcPr>
          <w:p w14:paraId="31EDD618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HIGHEST LEVEL OF EDUCATION</w:t>
            </w:r>
          </w:p>
        </w:tc>
        <w:tc>
          <w:tcPr>
            <w:tcW w:w="436" w:type="dxa"/>
            <w:vMerge/>
            <w:vAlign w:val="center"/>
          </w:tcPr>
          <w:p w14:paraId="0C3B2DCA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55585468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38AAF233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11A4EE5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MAGAZINES</w:t>
            </w:r>
          </w:p>
        </w:tc>
      </w:tr>
      <w:tr w:rsidR="00B91E8C" w:rsidRPr="0004284E" w14:paraId="5B963E67" w14:textId="77777777" w:rsidTr="2BA56238">
        <w:trPr>
          <w:trHeight w:val="432"/>
        </w:trPr>
        <w:tc>
          <w:tcPr>
            <w:tcW w:w="4748" w:type="dxa"/>
            <w:gridSpan w:val="2"/>
            <w:vAlign w:val="center"/>
          </w:tcPr>
          <w:p w14:paraId="013B41DB" w14:textId="19BA4384" w:rsidR="00975A3D" w:rsidRPr="0004284E" w:rsidRDefault="00C241DD" w:rsidP="00975A3D">
            <w:pPr>
              <w:rPr>
                <w:noProof/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</w:rPr>
              <w:t>B Comm</w:t>
            </w:r>
          </w:p>
        </w:tc>
        <w:tc>
          <w:tcPr>
            <w:tcW w:w="436" w:type="dxa"/>
            <w:vMerge/>
            <w:vAlign w:val="center"/>
          </w:tcPr>
          <w:p w14:paraId="595A307F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74034BFB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3D86CB4D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Align w:val="center"/>
          </w:tcPr>
          <w:p w14:paraId="77323132" w14:textId="39662F23" w:rsidR="00975A3D" w:rsidRPr="009D1172" w:rsidRDefault="00082A32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Online fitness, travel and investment</w:t>
            </w:r>
          </w:p>
        </w:tc>
      </w:tr>
      <w:tr w:rsidR="00B91E8C" w:rsidRPr="0004284E" w14:paraId="2E596F85" w14:textId="77777777" w:rsidTr="2BA56238">
        <w:trPr>
          <w:trHeight w:val="288"/>
        </w:trPr>
        <w:tc>
          <w:tcPr>
            <w:tcW w:w="4748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FC000" w:themeFill="accent4"/>
            <w:vAlign w:val="center"/>
          </w:tcPr>
          <w:p w14:paraId="2DE4DD58" w14:textId="77777777" w:rsidR="00975A3D" w:rsidRPr="0004284E" w:rsidRDefault="00975A3D" w:rsidP="00975A3D">
            <w:pPr>
              <w:rPr>
                <w:b/>
                <w:noProof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noProof/>
                <w:color w:val="000000" w:themeColor="text1"/>
                <w:sz w:val="16"/>
                <w:szCs w:val="16"/>
              </w:rPr>
              <w:t>ANNUAL INCOME</w:t>
            </w:r>
          </w:p>
        </w:tc>
        <w:tc>
          <w:tcPr>
            <w:tcW w:w="436" w:type="dxa"/>
            <w:vMerge/>
            <w:vAlign w:val="center"/>
          </w:tcPr>
          <w:p w14:paraId="400C5056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vMerge/>
            <w:vAlign w:val="center"/>
          </w:tcPr>
          <w:p w14:paraId="3372C524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6" w:type="dxa"/>
            <w:vMerge/>
            <w:vAlign w:val="center"/>
          </w:tcPr>
          <w:p w14:paraId="5501BE02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E33AF4" w14:textId="77777777" w:rsidR="00975A3D" w:rsidRPr="0004284E" w:rsidRDefault="00975A3D" w:rsidP="00975A3D">
            <w:pPr>
              <w:rPr>
                <w:b/>
                <w:color w:val="000000" w:themeColor="text1"/>
                <w:sz w:val="16"/>
                <w:szCs w:val="16"/>
              </w:rPr>
            </w:pPr>
            <w:r w:rsidRPr="0004284E">
              <w:rPr>
                <w:b/>
                <w:color w:val="000000" w:themeColor="text1"/>
                <w:sz w:val="16"/>
                <w:szCs w:val="16"/>
              </w:rPr>
              <w:t>WEBSITES</w:t>
            </w:r>
          </w:p>
        </w:tc>
      </w:tr>
      <w:tr w:rsidR="00456B62" w:rsidRPr="0004284E" w14:paraId="20484E34" w14:textId="77777777" w:rsidTr="2BA56238">
        <w:trPr>
          <w:trHeight w:val="288"/>
        </w:trPr>
        <w:tc>
          <w:tcPr>
            <w:tcW w:w="474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BC8B0" w14:textId="3AB9A2AD" w:rsidR="0004284E" w:rsidRPr="0004284E" w:rsidRDefault="00C241DD" w:rsidP="00975A3D">
            <w:pPr>
              <w:rPr>
                <w:bCs/>
                <w:noProof/>
                <w:color w:val="000000" w:themeColor="text1"/>
                <w:sz w:val="16"/>
                <w:szCs w:val="16"/>
              </w:rPr>
            </w:pPr>
            <w:r>
              <w:rPr>
                <w:bCs/>
                <w:noProof/>
                <w:color w:val="000000" w:themeColor="text1"/>
                <w:sz w:val="16"/>
                <w:szCs w:val="16"/>
              </w:rPr>
              <w:t>$</w:t>
            </w:r>
            <w:r w:rsidR="00F53696">
              <w:rPr>
                <w:bCs/>
                <w:noProof/>
                <w:color w:val="000000" w:themeColor="text1"/>
                <w:sz w:val="16"/>
                <w:szCs w:val="16"/>
              </w:rPr>
              <w:t>9</w:t>
            </w:r>
            <w:r>
              <w:rPr>
                <w:bCs/>
                <w:noProof/>
                <w:color w:val="000000" w:themeColor="text1"/>
                <w:sz w:val="16"/>
                <w:szCs w:val="16"/>
              </w:rPr>
              <w:t>5,000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EEBA1" w14:textId="77777777" w:rsidR="0004284E" w:rsidRPr="0004284E" w:rsidRDefault="0004284E" w:rsidP="00975A3D">
            <w:pPr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5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E23CEE" w14:textId="46DBA343" w:rsidR="0004284E" w:rsidRPr="009D1172" w:rsidRDefault="00082A32" w:rsidP="00975A3D">
            <w:pPr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 xml:space="preserve">Online shopping, travel, fitness and search for entertainment options </w:t>
            </w:r>
          </w:p>
        </w:tc>
      </w:tr>
    </w:tbl>
    <w:p w14:paraId="381802BB" w14:textId="77777777" w:rsidR="00560932" w:rsidRPr="0004284E" w:rsidRDefault="00560932" w:rsidP="00D4300C">
      <w:pPr>
        <w:rPr>
          <w:noProof/>
          <w:sz w:val="16"/>
          <w:szCs w:val="16"/>
        </w:rPr>
        <w:sectPr w:rsidR="00560932" w:rsidRPr="0004284E" w:rsidSect="00534B7B">
          <w:footerReference w:type="even" r:id="rId12"/>
          <w:footerReference w:type="default" r:id="rId13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0C2D895E" w14:textId="77777777" w:rsidR="006B5ECE" w:rsidRPr="0004284E" w:rsidRDefault="006B5ECE" w:rsidP="008B73DB">
      <w:pPr>
        <w:rPr>
          <w:sz w:val="16"/>
          <w:szCs w:val="16"/>
        </w:rPr>
      </w:pPr>
    </w:p>
    <w:sectPr w:rsidR="006B5ECE" w:rsidRPr="0004284E" w:rsidSect="00534B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4A659" w14:textId="77777777" w:rsidR="00534B7B" w:rsidRDefault="00534B7B" w:rsidP="00D4300C">
      <w:r>
        <w:separator/>
      </w:r>
    </w:p>
  </w:endnote>
  <w:endnote w:type="continuationSeparator" w:id="0">
    <w:p w14:paraId="26CD3C21" w14:textId="77777777" w:rsidR="00534B7B" w:rsidRDefault="00534B7B" w:rsidP="00D4300C">
      <w:r>
        <w:continuationSeparator/>
      </w:r>
    </w:p>
  </w:endnote>
  <w:endnote w:type="continuationNotice" w:id="1">
    <w:p w14:paraId="53DF6114" w14:textId="77777777" w:rsidR="00534B7B" w:rsidRDefault="00534B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2585DB5E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3D7207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B7B6F" w14:textId="77777777"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D22EF" w14:textId="77777777" w:rsidR="00534B7B" w:rsidRDefault="00534B7B" w:rsidP="00D4300C">
      <w:r>
        <w:separator/>
      </w:r>
    </w:p>
  </w:footnote>
  <w:footnote w:type="continuationSeparator" w:id="0">
    <w:p w14:paraId="4BC87A0E" w14:textId="77777777" w:rsidR="00534B7B" w:rsidRDefault="00534B7B" w:rsidP="00D4300C">
      <w:r>
        <w:continuationSeparator/>
      </w:r>
    </w:p>
  </w:footnote>
  <w:footnote w:type="continuationNotice" w:id="1">
    <w:p w14:paraId="2FB0AD85" w14:textId="77777777" w:rsidR="00534B7B" w:rsidRDefault="00534B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F7065"/>
    <w:multiLevelType w:val="hybridMultilevel"/>
    <w:tmpl w:val="36C8144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EA03F3"/>
    <w:multiLevelType w:val="hybridMultilevel"/>
    <w:tmpl w:val="71AE8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B07A8"/>
    <w:multiLevelType w:val="hybridMultilevel"/>
    <w:tmpl w:val="DF94EC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60645">
    <w:abstractNumId w:val="9"/>
  </w:num>
  <w:num w:numId="2" w16cid:durableId="312375055">
    <w:abstractNumId w:val="8"/>
  </w:num>
  <w:num w:numId="3" w16cid:durableId="2028604958">
    <w:abstractNumId w:val="7"/>
  </w:num>
  <w:num w:numId="4" w16cid:durableId="1422331424">
    <w:abstractNumId w:val="6"/>
  </w:num>
  <w:num w:numId="5" w16cid:durableId="161552760">
    <w:abstractNumId w:val="5"/>
  </w:num>
  <w:num w:numId="6" w16cid:durableId="1765957851">
    <w:abstractNumId w:val="4"/>
  </w:num>
  <w:num w:numId="7" w16cid:durableId="1265576699">
    <w:abstractNumId w:val="3"/>
  </w:num>
  <w:num w:numId="8" w16cid:durableId="1952127014">
    <w:abstractNumId w:val="2"/>
  </w:num>
  <w:num w:numId="9" w16cid:durableId="1012493197">
    <w:abstractNumId w:val="1"/>
  </w:num>
  <w:num w:numId="10" w16cid:durableId="990452483">
    <w:abstractNumId w:val="0"/>
  </w:num>
  <w:num w:numId="11" w16cid:durableId="548608043">
    <w:abstractNumId w:val="21"/>
  </w:num>
  <w:num w:numId="12" w16cid:durableId="1329744709">
    <w:abstractNumId w:val="31"/>
  </w:num>
  <w:num w:numId="13" w16cid:durableId="543566599">
    <w:abstractNumId w:val="30"/>
  </w:num>
  <w:num w:numId="14" w16cid:durableId="57170758">
    <w:abstractNumId w:val="19"/>
  </w:num>
  <w:num w:numId="15" w16cid:durableId="576598613">
    <w:abstractNumId w:val="15"/>
  </w:num>
  <w:num w:numId="16" w16cid:durableId="289172559">
    <w:abstractNumId w:val="20"/>
  </w:num>
  <w:num w:numId="17" w16cid:durableId="1399016078">
    <w:abstractNumId w:val="27"/>
  </w:num>
  <w:num w:numId="18" w16cid:durableId="845248364">
    <w:abstractNumId w:val="26"/>
  </w:num>
  <w:num w:numId="19" w16cid:durableId="359818599">
    <w:abstractNumId w:val="11"/>
  </w:num>
  <w:num w:numId="20" w16cid:durableId="1307125429">
    <w:abstractNumId w:val="12"/>
  </w:num>
  <w:num w:numId="21" w16cid:durableId="1873952306">
    <w:abstractNumId w:val="22"/>
  </w:num>
  <w:num w:numId="22" w16cid:durableId="4092383">
    <w:abstractNumId w:val="16"/>
  </w:num>
  <w:num w:numId="23" w16cid:durableId="1510094172">
    <w:abstractNumId w:val="13"/>
  </w:num>
  <w:num w:numId="24" w16cid:durableId="1099452582">
    <w:abstractNumId w:val="10"/>
  </w:num>
  <w:num w:numId="25" w16cid:durableId="1371807342">
    <w:abstractNumId w:val="23"/>
  </w:num>
  <w:num w:numId="26" w16cid:durableId="608394161">
    <w:abstractNumId w:val="25"/>
  </w:num>
  <w:num w:numId="27" w16cid:durableId="596015011">
    <w:abstractNumId w:val="29"/>
  </w:num>
  <w:num w:numId="28" w16cid:durableId="587495329">
    <w:abstractNumId w:val="32"/>
  </w:num>
  <w:num w:numId="29" w16cid:durableId="1582636791">
    <w:abstractNumId w:val="17"/>
  </w:num>
  <w:num w:numId="30" w16cid:durableId="484325914">
    <w:abstractNumId w:val="28"/>
  </w:num>
  <w:num w:numId="31" w16cid:durableId="1475289839">
    <w:abstractNumId w:val="18"/>
  </w:num>
  <w:num w:numId="32" w16cid:durableId="7873377">
    <w:abstractNumId w:val="14"/>
  </w:num>
  <w:num w:numId="33" w16cid:durableId="12984132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AU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0398F"/>
    <w:rsid w:val="00010207"/>
    <w:rsid w:val="00016299"/>
    <w:rsid w:val="0002022F"/>
    <w:rsid w:val="00027FE5"/>
    <w:rsid w:val="00031AF7"/>
    <w:rsid w:val="0004284E"/>
    <w:rsid w:val="00056E4C"/>
    <w:rsid w:val="000625FA"/>
    <w:rsid w:val="00062BFE"/>
    <w:rsid w:val="000721F5"/>
    <w:rsid w:val="00082A32"/>
    <w:rsid w:val="00082A3A"/>
    <w:rsid w:val="000B3AA5"/>
    <w:rsid w:val="000D0112"/>
    <w:rsid w:val="000D5F7F"/>
    <w:rsid w:val="000E139B"/>
    <w:rsid w:val="000E1549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63E86"/>
    <w:rsid w:val="002A17D8"/>
    <w:rsid w:val="002A45FC"/>
    <w:rsid w:val="002B5D26"/>
    <w:rsid w:val="002C0E81"/>
    <w:rsid w:val="002C7E11"/>
    <w:rsid w:val="002D38C6"/>
    <w:rsid w:val="002E4407"/>
    <w:rsid w:val="002F2C0D"/>
    <w:rsid w:val="002F39CD"/>
    <w:rsid w:val="002F4D37"/>
    <w:rsid w:val="00303C60"/>
    <w:rsid w:val="00341A03"/>
    <w:rsid w:val="0034252A"/>
    <w:rsid w:val="00343CF7"/>
    <w:rsid w:val="00355352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56B62"/>
    <w:rsid w:val="004630AB"/>
    <w:rsid w:val="00482909"/>
    <w:rsid w:val="004877F5"/>
    <w:rsid w:val="00491059"/>
    <w:rsid w:val="00492BF1"/>
    <w:rsid w:val="00493BCE"/>
    <w:rsid w:val="004952F9"/>
    <w:rsid w:val="004B4C32"/>
    <w:rsid w:val="004D59AF"/>
    <w:rsid w:val="004E28BC"/>
    <w:rsid w:val="004E7C78"/>
    <w:rsid w:val="00512412"/>
    <w:rsid w:val="00531F82"/>
    <w:rsid w:val="00534B7B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C6C2B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001A"/>
    <w:rsid w:val="007919FA"/>
    <w:rsid w:val="007A782A"/>
    <w:rsid w:val="007B4276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64713"/>
    <w:rsid w:val="00975A3D"/>
    <w:rsid w:val="00976532"/>
    <w:rsid w:val="00982B8C"/>
    <w:rsid w:val="00991C30"/>
    <w:rsid w:val="009920A2"/>
    <w:rsid w:val="009963D6"/>
    <w:rsid w:val="009A73C4"/>
    <w:rsid w:val="009B70C8"/>
    <w:rsid w:val="009C2E35"/>
    <w:rsid w:val="009C4A98"/>
    <w:rsid w:val="009C6682"/>
    <w:rsid w:val="009D1172"/>
    <w:rsid w:val="009E31FD"/>
    <w:rsid w:val="009E71D3"/>
    <w:rsid w:val="009E7D43"/>
    <w:rsid w:val="009F028C"/>
    <w:rsid w:val="009F3EC8"/>
    <w:rsid w:val="00A013E4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AF28E6"/>
    <w:rsid w:val="00B04BC5"/>
    <w:rsid w:val="00B17DB7"/>
    <w:rsid w:val="00B307B3"/>
    <w:rsid w:val="00B35CB0"/>
    <w:rsid w:val="00B40091"/>
    <w:rsid w:val="00B8500C"/>
    <w:rsid w:val="00B850F5"/>
    <w:rsid w:val="00B91E8C"/>
    <w:rsid w:val="00BA1CA5"/>
    <w:rsid w:val="00BC38F6"/>
    <w:rsid w:val="00BC7F9D"/>
    <w:rsid w:val="00C12C0B"/>
    <w:rsid w:val="00C17B00"/>
    <w:rsid w:val="00C241DD"/>
    <w:rsid w:val="00C425A7"/>
    <w:rsid w:val="00C479CE"/>
    <w:rsid w:val="00C60B0A"/>
    <w:rsid w:val="00C75002"/>
    <w:rsid w:val="00C92568"/>
    <w:rsid w:val="00C955A4"/>
    <w:rsid w:val="00C97E38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302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53696"/>
    <w:rsid w:val="00F55AF7"/>
    <w:rsid w:val="00F60090"/>
    <w:rsid w:val="00F61C92"/>
    <w:rsid w:val="00F7606F"/>
    <w:rsid w:val="00F82F7D"/>
    <w:rsid w:val="00F85E87"/>
    <w:rsid w:val="00F90516"/>
    <w:rsid w:val="00FB4C7E"/>
    <w:rsid w:val="00FE6D48"/>
    <w:rsid w:val="00FF51C2"/>
    <w:rsid w:val="00FF79ED"/>
    <w:rsid w:val="00FF7C4B"/>
    <w:rsid w:val="2BA56238"/>
    <w:rsid w:val="5EF732CC"/>
    <w:rsid w:val="64E3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B618C"/>
  <w15:docId w15:val="{DE2BB28D-9CAF-4ED4-B5E1-1EAB8A68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31f551-7545-4944-a6a3-5113a01ca103" xsi:nil="true"/>
    <lcf76f155ced4ddcb4097134ff3c332f xmlns="4c2ccf94-df23-4890-b487-54012589461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15" ma:contentTypeDescription="Create a new document." ma:contentTypeScope="" ma:versionID="6a7d7fb0b66e4dae7906d4d4c4582a91">
  <xsd:schema xmlns:xsd="http://www.w3.org/2001/XMLSchema" xmlns:xs="http://www.w3.org/2001/XMLSchema" xmlns:p="http://schemas.microsoft.com/office/2006/metadata/properties" xmlns:ns2="4c2ccf94-df23-4890-b487-540125894612" xmlns:ns3="a631f551-7545-4944-a6a3-5113a01ca103" targetNamespace="http://schemas.microsoft.com/office/2006/metadata/properties" ma:root="true" ma:fieldsID="c7d8e542e353297e1f68354d4f2448be" ns2:_="" ns3:_="">
    <xsd:import namespace="4c2ccf94-df23-4890-b487-540125894612"/>
    <xsd:import namespace="a631f551-7545-4944-a6a3-5113a01ca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8c5facb-60b0-48f0-894b-f377ca3732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f551-7545-4944-a6a3-5113a01ca10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f554ad3-7a7b-4b8a-b23e-b66dc1370aaf}" ma:internalName="TaxCatchAll" ma:showField="CatchAllData" ma:web="a631f551-7545-4944-a6a3-5113a01ca1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B769A3-73FD-384D-9D34-6D7F23B673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FE6845-3797-4FCE-B44B-7F47FD4B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a631f551-7545-4944-a6a3-5113a01ca103"/>
    <ds:schemaRef ds:uri="4c2ccf94-df23-4890-b487-540125894612"/>
  </ds:schemaRefs>
</ds:datastoreItem>
</file>

<file path=customXml/itemProps4.xml><?xml version="1.0" encoding="utf-8"?>
<ds:datastoreItem xmlns:ds="http://schemas.openxmlformats.org/officeDocument/2006/customXml" ds:itemID="{319FE9B1-C58E-433F-B737-2DC1277D7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ccf94-df23-4890-b487-540125894612"/>
    <ds:schemaRef ds:uri="a631f551-7545-4944-a6a3-5113a01ca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Romaine Box</cp:lastModifiedBy>
  <cp:revision>2</cp:revision>
  <cp:lastPrinted>2018-04-15T17:50:00Z</cp:lastPrinted>
  <dcterms:created xsi:type="dcterms:W3CDTF">2024-05-03T05:40:00Z</dcterms:created>
  <dcterms:modified xsi:type="dcterms:W3CDTF">2024-05-03T05:40:00Z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0x010100EF168FB953F0144BA16418B581A4BE57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MediaServiceImageTags">
    <vt:lpwstr/>
  </property>
</Properties>
</file>