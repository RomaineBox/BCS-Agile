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79D23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10C42E4B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2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32"/>
        <w:gridCol w:w="1522"/>
        <w:gridCol w:w="429"/>
        <w:gridCol w:w="4454"/>
        <w:gridCol w:w="429"/>
        <w:gridCol w:w="4454"/>
      </w:tblGrid>
      <w:tr w:rsidR="007A0FC8" w:rsidRPr="001C2AEC" w14:paraId="1DCA94FC" w14:textId="77777777" w:rsidTr="00140FF7">
        <w:trPr>
          <w:trHeight w:val="395"/>
        </w:trPr>
        <w:tc>
          <w:tcPr>
            <w:tcW w:w="29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5130C046" w14:textId="09C5EC60" w:rsidR="001C2AEC" w:rsidRPr="001C2AEC" w:rsidRDefault="007A0FC8" w:rsidP="001C2AEC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0909E05E" wp14:editId="59DC493B">
                  <wp:extent cx="1637777" cy="1544955"/>
                  <wp:effectExtent l="0" t="0" r="635" b="0"/>
                  <wp:docPr id="312581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581600" name="Picture 31258160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42" cy="15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D0CC7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29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64F015D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D5DCE4" w:themeFill="text2" w:themeFillTint="33"/>
            <w:vAlign w:val="center"/>
          </w:tcPr>
          <w:p w14:paraId="6982DA5B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29" w:type="dxa"/>
            <w:vMerge w:val="restart"/>
            <w:tcBorders>
              <w:top w:val="nil"/>
              <w:bottom w:val="nil"/>
            </w:tcBorders>
            <w:vAlign w:val="center"/>
          </w:tcPr>
          <w:p w14:paraId="5BFFBB8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D5DCE4" w:themeFill="text2" w:themeFillTint="33"/>
            <w:vAlign w:val="center"/>
          </w:tcPr>
          <w:p w14:paraId="7CCB495E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7A0FC8" w:rsidRPr="001C2AEC" w14:paraId="7FB6765E" w14:textId="77777777" w:rsidTr="00140FF7">
        <w:trPr>
          <w:trHeight w:val="2021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FC2488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48F9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left w:val="nil"/>
              <w:bottom w:val="nil"/>
            </w:tcBorders>
            <w:vAlign w:val="center"/>
          </w:tcPr>
          <w:p w14:paraId="3BE4C70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2FE2DDB" w14:textId="279FA50B" w:rsidR="0057092E" w:rsidRDefault="00655DB9" w:rsidP="00A11629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Help to save </w:t>
            </w:r>
            <w:proofErr w:type="gramStart"/>
            <w:r>
              <w:rPr>
                <w:color w:val="000000" w:themeColor="text1"/>
              </w:rPr>
              <w:t>time</w:t>
            </w:r>
            <w:proofErr w:type="gramEnd"/>
          </w:p>
          <w:p w14:paraId="7DCC0162" w14:textId="77777777" w:rsidR="005E49FD" w:rsidRDefault="00311C5C" w:rsidP="00A11629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navigational comp</w:t>
            </w:r>
            <w:r w:rsidR="005B27BC">
              <w:rPr>
                <w:color w:val="000000" w:themeColor="text1"/>
              </w:rPr>
              <w:t xml:space="preserve">anion </w:t>
            </w:r>
          </w:p>
          <w:p w14:paraId="64AAA1F9" w14:textId="112EF71A" w:rsidR="005B27BC" w:rsidRDefault="005B27BC" w:rsidP="00A11629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Instant communication</w:t>
            </w:r>
          </w:p>
          <w:p w14:paraId="5708E0C9" w14:textId="77777777" w:rsidR="005B27BC" w:rsidRDefault="00F5689E" w:rsidP="00A11629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Connectivity during activities</w:t>
            </w:r>
          </w:p>
          <w:p w14:paraId="52B536F5" w14:textId="6AE60555" w:rsidR="00655DB9" w:rsidRPr="00A11629" w:rsidRDefault="00655DB9" w:rsidP="00655DB9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0D0A2AC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9BB26E7" w14:textId="690FF555" w:rsidR="009E668F" w:rsidRDefault="00673827" w:rsidP="00C64DA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Emit harmful </w:t>
            </w:r>
            <w:proofErr w:type="gramStart"/>
            <w:r>
              <w:rPr>
                <w:color w:val="000000" w:themeColor="text1"/>
              </w:rPr>
              <w:t>radiation</w:t>
            </w:r>
            <w:proofErr w:type="gramEnd"/>
          </w:p>
          <w:p w14:paraId="2C4CCD67" w14:textId="3EEE42D2" w:rsidR="009F2DB2" w:rsidRDefault="009F2DB2" w:rsidP="00C64DA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Difficult to read small words.</w:t>
            </w:r>
          </w:p>
          <w:p w14:paraId="0C8B1881" w14:textId="77777777" w:rsidR="009F2DB2" w:rsidRDefault="00067903" w:rsidP="00C64DA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Skin </w:t>
            </w:r>
            <w:r w:rsidR="00C216E6">
              <w:rPr>
                <w:color w:val="000000" w:themeColor="text1"/>
              </w:rPr>
              <w:t>irritation</w:t>
            </w:r>
            <w:r>
              <w:rPr>
                <w:color w:val="000000" w:themeColor="text1"/>
              </w:rPr>
              <w:t xml:space="preserve"> after </w:t>
            </w:r>
            <w:r w:rsidR="00C216E6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long time</w:t>
            </w:r>
          </w:p>
          <w:p w14:paraId="1A80261E" w14:textId="46E48155" w:rsidR="00C216E6" w:rsidRDefault="00B24FE9" w:rsidP="00C64DA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Negatively affect memory and mood</w:t>
            </w:r>
          </w:p>
          <w:p w14:paraId="5A18AD1F" w14:textId="077395DC" w:rsidR="00B24FE9" w:rsidRPr="008F643B" w:rsidRDefault="00B24FE9" w:rsidP="00B24FE9">
            <w:pPr>
              <w:pStyle w:val="ListParagraph"/>
              <w:rPr>
                <w:color w:val="000000" w:themeColor="text1"/>
              </w:rPr>
            </w:pPr>
          </w:p>
        </w:tc>
      </w:tr>
      <w:tr w:rsidR="007A0FC8" w:rsidRPr="001C2AEC" w14:paraId="5C3778B0" w14:textId="77777777" w:rsidTr="00140FF7">
        <w:trPr>
          <w:trHeight w:val="263"/>
        </w:trPr>
        <w:tc>
          <w:tcPr>
            <w:tcW w:w="293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5E7FAD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F90074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left w:val="nil"/>
              <w:bottom w:val="nil"/>
            </w:tcBorders>
            <w:vAlign w:val="center"/>
          </w:tcPr>
          <w:p w14:paraId="537395C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144566E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58A936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704683B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7A0FC8" w:rsidRPr="001C2AEC" w14:paraId="32D835D2" w14:textId="77777777" w:rsidTr="00140FF7">
        <w:trPr>
          <w:trHeight w:val="263"/>
        </w:trPr>
        <w:tc>
          <w:tcPr>
            <w:tcW w:w="4454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571DF225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32DF591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3D69DDE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172241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32DF129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685CFC" w:rsidRPr="001C2AEC" w14:paraId="4C82B32C" w14:textId="77777777" w:rsidTr="00140FF7">
        <w:trPr>
          <w:trHeight w:val="802"/>
        </w:trPr>
        <w:tc>
          <w:tcPr>
            <w:tcW w:w="445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B957768" w14:textId="7FFFE468" w:rsidR="00975A3D" w:rsidRPr="001C2AEC" w:rsidRDefault="00CA749E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Professional, highly valuable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0129A8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4BE633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16F1F83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BCC6D1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7A0FC8" w:rsidRPr="001C2AEC" w14:paraId="35D1BC91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4D207D52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7274809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7A7502F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76003BF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0209320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685CFC" w:rsidRPr="001C2AEC" w14:paraId="1EE7B4CE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4A3BE816" w14:textId="22FBC81A" w:rsidR="00975A3D" w:rsidRPr="001C2AEC" w:rsidRDefault="00567C41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Hannah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7743639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F4F87C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59185F2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07BCE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7A0FC8" w:rsidRPr="001C2AEC" w14:paraId="2AF67715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3A0FFB1C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29" w:type="dxa"/>
            <w:vMerge/>
            <w:tcBorders>
              <w:bottom w:val="nil"/>
              <w:right w:val="nil"/>
            </w:tcBorders>
            <w:vAlign w:val="center"/>
          </w:tcPr>
          <w:p w14:paraId="12212476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tcBorders>
              <w:left w:val="nil"/>
              <w:right w:val="nil"/>
            </w:tcBorders>
            <w:vAlign w:val="center"/>
          </w:tcPr>
          <w:p w14:paraId="1C807AB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7EF982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tcBorders>
              <w:left w:val="nil"/>
              <w:right w:val="nil"/>
            </w:tcBorders>
            <w:vAlign w:val="center"/>
          </w:tcPr>
          <w:p w14:paraId="0DAC6DA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7A0FC8" w:rsidRPr="001C2AEC" w14:paraId="6EB0B137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4C431FF1" w14:textId="17381945" w:rsidR="00975A3D" w:rsidRPr="001C2AEC" w:rsidRDefault="007A0FC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32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62D4D0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D5DCE4" w:themeFill="text2" w:themeFillTint="33"/>
            <w:vAlign w:val="center"/>
          </w:tcPr>
          <w:p w14:paraId="52F19FCC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1A8C38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D5DCE4" w:themeFill="text2" w:themeFillTint="33"/>
            <w:vAlign w:val="center"/>
          </w:tcPr>
          <w:p w14:paraId="1053820C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662D66" w:rsidRPr="001C2AEC" w14:paraId="66020C0C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0B8B874A" w14:textId="77777777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02D1E28D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 w:val="restart"/>
            <w:vAlign w:val="center"/>
          </w:tcPr>
          <w:p w14:paraId="06437E23" w14:textId="5B9722C5" w:rsidR="00662D66" w:rsidRDefault="00D416BF" w:rsidP="000A53F1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Disrupt sleep pattern.</w:t>
            </w:r>
          </w:p>
          <w:p w14:paraId="2F54BF42" w14:textId="77777777" w:rsidR="00B905D1" w:rsidRDefault="00B905D1" w:rsidP="00B905D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Effect on eyesight.</w:t>
            </w:r>
          </w:p>
          <w:p w14:paraId="23708994" w14:textId="5A91A852" w:rsidR="00D416BF" w:rsidRDefault="00261321" w:rsidP="000A53F1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Difficult to </w:t>
            </w:r>
            <w:proofErr w:type="gramStart"/>
            <w:r>
              <w:rPr>
                <w:color w:val="000000" w:themeColor="text1"/>
              </w:rPr>
              <w:t>operate</w:t>
            </w:r>
            <w:proofErr w:type="gramEnd"/>
          </w:p>
          <w:p w14:paraId="48ECE555" w14:textId="405748BE" w:rsidR="00D416BF" w:rsidRPr="000A53F1" w:rsidRDefault="00054EFB" w:rsidP="000A53F1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Difficult to hear properly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326CADE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42418116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662D66" w:rsidRPr="001C2AEC" w14:paraId="1BF3B20C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77950724" w14:textId="2BEB6667" w:rsidR="00662D66" w:rsidRPr="001C2AEC" w:rsidRDefault="00662D6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B3FE7AA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4DA73AB3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383CBF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Align w:val="center"/>
          </w:tcPr>
          <w:p w14:paraId="123525B1" w14:textId="298D24A8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 doctor in Africa</w:t>
            </w:r>
          </w:p>
        </w:tc>
      </w:tr>
      <w:tr w:rsidR="00662D66" w:rsidRPr="001C2AEC" w14:paraId="5838D511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6F02396B" w14:textId="77777777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361AD84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154A6D4F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635026B2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14E960F2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662D66" w:rsidRPr="001C2AEC" w14:paraId="27D20C3A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1752CD03" w14:textId="67509F64" w:rsidR="00662D66" w:rsidRPr="001C2AEC" w:rsidRDefault="00662D6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Taupo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5E8FABC7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48BDDA44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366B4EE7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Align w:val="center"/>
          </w:tcPr>
          <w:p w14:paraId="4DBEB27C" w14:textId="382AC9B9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The podcast by </w:t>
            </w:r>
            <w:proofErr w:type="spellStart"/>
            <w:r>
              <w:rPr>
                <w:b/>
                <w:color w:val="000000" w:themeColor="text1"/>
              </w:rPr>
              <w:t>kevinMD</w:t>
            </w:r>
            <w:proofErr w:type="spellEnd"/>
          </w:p>
        </w:tc>
      </w:tr>
      <w:tr w:rsidR="00662D66" w:rsidRPr="001C2AEC" w14:paraId="54CC0C4F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402BC3FE" w14:textId="77777777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6A0AC694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3A711DC4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08FC7AA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46EB87F8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662D66" w:rsidRPr="001C2AEC" w14:paraId="2237682E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33011D06" w14:textId="3C531327" w:rsidR="00662D66" w:rsidRPr="001C2AEC" w:rsidRDefault="00662D6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Doctor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CC33F5A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7962472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A5136E7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Align w:val="center"/>
          </w:tcPr>
          <w:p w14:paraId="28B4268B" w14:textId="579E6EBD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662D66" w:rsidRPr="001C2AEC" w14:paraId="64242318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42A483B4" w14:textId="77777777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3C5D65CF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661792BC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31651CA6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0F08EAC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662D66" w:rsidRPr="001C2AEC" w14:paraId="01FC5AAD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59633625" w14:textId="0EBF9945" w:rsidR="00662D66" w:rsidRPr="001C2AEC" w:rsidRDefault="00662D6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Full-time doctor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E210EE5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65453EC8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C866576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Align w:val="center"/>
          </w:tcPr>
          <w:p w14:paraId="3AEF1B70" w14:textId="4741B05C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662D66" w:rsidRPr="001C2AEC" w14:paraId="59A60D91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492F6129" w14:textId="0C48B72D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</w:t>
            </w:r>
            <w:r>
              <w:rPr>
                <w:b/>
                <w:noProof/>
                <w:color w:val="000000" w:themeColor="text1"/>
              </w:rPr>
              <w:t xml:space="preserve"> </w:t>
            </w:r>
            <w:r w:rsidRPr="001C2AEC">
              <w:rPr>
                <w:b/>
                <w:noProof/>
                <w:color w:val="000000" w:themeColor="text1"/>
              </w:rPr>
              <w:t>LEVEL OF EDUCATION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39AF3239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11267466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0B4C2FA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04CD78F5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662D66" w:rsidRPr="001C2AEC" w14:paraId="44F62CFD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52636737" w14:textId="5C3EF5B5" w:rsidR="00662D66" w:rsidRPr="001C2AEC" w:rsidRDefault="00662D6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Master`s in medicine and surjery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A7B8644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7FDABE02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05B854B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Align w:val="center"/>
          </w:tcPr>
          <w:p w14:paraId="0B97431B" w14:textId="4A5E38F9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The </w:t>
            </w:r>
            <w:proofErr w:type="spellStart"/>
            <w:r>
              <w:rPr>
                <w:b/>
                <w:color w:val="000000" w:themeColor="text1"/>
              </w:rPr>
              <w:t>lantet</w:t>
            </w:r>
            <w:proofErr w:type="spellEnd"/>
          </w:p>
        </w:tc>
      </w:tr>
      <w:tr w:rsidR="00662D66" w:rsidRPr="001C2AEC" w14:paraId="4772F42D" w14:textId="77777777" w:rsidTr="00662D66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3328B902" w14:textId="00ED4D3F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>
              <w:rPr>
                <w:b/>
                <w:noProof/>
                <w:color w:val="000000" w:themeColor="text1"/>
              </w:rPr>
              <w:t xml:space="preserve">  </w:t>
            </w:r>
          </w:p>
        </w:tc>
        <w:tc>
          <w:tcPr>
            <w:tcW w:w="429" w:type="dxa"/>
            <w:vMerge/>
            <w:vAlign w:val="center"/>
          </w:tcPr>
          <w:p w14:paraId="3C4E4610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21E2A077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vAlign w:val="center"/>
          </w:tcPr>
          <w:p w14:paraId="0E32C81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4D33633D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  <w:tr w:rsidR="00662D66" w:rsidRPr="001C2AEC" w14:paraId="0BB02B4A" w14:textId="77777777" w:rsidTr="00662D66">
        <w:trPr>
          <w:trHeight w:val="263"/>
        </w:trPr>
        <w:tc>
          <w:tcPr>
            <w:tcW w:w="4454" w:type="dxa"/>
            <w:gridSpan w:val="2"/>
            <w:shd w:val="clear" w:color="auto" w:fill="auto"/>
            <w:vAlign w:val="center"/>
          </w:tcPr>
          <w:p w14:paraId="151AD49E" w14:textId="791A8470" w:rsidR="00662D66" w:rsidRPr="001C2AEC" w:rsidRDefault="00246408" w:rsidP="00975A3D">
            <w:pPr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$84000 gross</w:t>
            </w:r>
          </w:p>
        </w:tc>
        <w:tc>
          <w:tcPr>
            <w:tcW w:w="429" w:type="dxa"/>
            <w:tcBorders>
              <w:bottom w:val="nil"/>
            </w:tcBorders>
            <w:vAlign w:val="center"/>
          </w:tcPr>
          <w:p w14:paraId="415B6879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6AC3B0D6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tcBorders>
              <w:bottom w:val="nil"/>
            </w:tcBorders>
            <w:vAlign w:val="center"/>
          </w:tcPr>
          <w:p w14:paraId="7063FB7F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46B43DB5" w14:textId="77777777" w:rsidR="00662D66" w:rsidRDefault="00662D66" w:rsidP="00975A3D">
            <w:pPr>
              <w:rPr>
                <w:b/>
                <w:color w:val="000000" w:themeColor="text1"/>
              </w:rPr>
            </w:pPr>
          </w:p>
        </w:tc>
      </w:tr>
    </w:tbl>
    <w:p w14:paraId="545A34FF" w14:textId="77777777" w:rsidR="00560932" w:rsidRDefault="00560932" w:rsidP="00D4300C">
      <w:pPr>
        <w:rPr>
          <w:noProof/>
        </w:rPr>
        <w:sectPr w:rsidR="00560932" w:rsidSect="00E7199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23AFF035" w14:textId="77777777" w:rsidR="006B5ECE" w:rsidRPr="00491059" w:rsidRDefault="006B5ECE" w:rsidP="00685CFC"/>
    <w:sectPr w:rsidR="006B5ECE" w:rsidRPr="00491059" w:rsidSect="00E719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F65D4" w14:textId="77777777" w:rsidR="00E71990" w:rsidRDefault="00E71990" w:rsidP="00D4300C">
      <w:r>
        <w:separator/>
      </w:r>
    </w:p>
  </w:endnote>
  <w:endnote w:type="continuationSeparator" w:id="0">
    <w:p w14:paraId="0D17FAE8" w14:textId="77777777" w:rsidR="00E71990" w:rsidRDefault="00E71990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0C38B38D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4CD840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62C73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6B5D3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4A072" w14:textId="77777777" w:rsidR="00E71990" w:rsidRDefault="00E71990" w:rsidP="00D4300C">
      <w:r>
        <w:separator/>
      </w:r>
    </w:p>
  </w:footnote>
  <w:footnote w:type="continuationSeparator" w:id="0">
    <w:p w14:paraId="37F1B5AB" w14:textId="77777777" w:rsidR="00E71990" w:rsidRDefault="00E71990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15D13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812A4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4DDBC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021AE"/>
    <w:multiLevelType w:val="hybridMultilevel"/>
    <w:tmpl w:val="E54A0B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414E3"/>
    <w:multiLevelType w:val="hybridMultilevel"/>
    <w:tmpl w:val="1FC2A7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162860">
    <w:abstractNumId w:val="9"/>
  </w:num>
  <w:num w:numId="2" w16cid:durableId="229926699">
    <w:abstractNumId w:val="8"/>
  </w:num>
  <w:num w:numId="3" w16cid:durableId="201946003">
    <w:abstractNumId w:val="7"/>
  </w:num>
  <w:num w:numId="4" w16cid:durableId="1276450116">
    <w:abstractNumId w:val="6"/>
  </w:num>
  <w:num w:numId="5" w16cid:durableId="2134865860">
    <w:abstractNumId w:val="5"/>
  </w:num>
  <w:num w:numId="6" w16cid:durableId="1505634255">
    <w:abstractNumId w:val="4"/>
  </w:num>
  <w:num w:numId="7" w16cid:durableId="1465658136">
    <w:abstractNumId w:val="3"/>
  </w:num>
  <w:num w:numId="8" w16cid:durableId="224801703">
    <w:abstractNumId w:val="2"/>
  </w:num>
  <w:num w:numId="9" w16cid:durableId="1262491175">
    <w:abstractNumId w:val="1"/>
  </w:num>
  <w:num w:numId="10" w16cid:durableId="78184956">
    <w:abstractNumId w:val="0"/>
  </w:num>
  <w:num w:numId="11" w16cid:durableId="636879841">
    <w:abstractNumId w:val="21"/>
  </w:num>
  <w:num w:numId="12" w16cid:durableId="855120193">
    <w:abstractNumId w:val="30"/>
  </w:num>
  <w:num w:numId="13" w16cid:durableId="925965290">
    <w:abstractNumId w:val="29"/>
  </w:num>
  <w:num w:numId="14" w16cid:durableId="1105610163">
    <w:abstractNumId w:val="18"/>
  </w:num>
  <w:num w:numId="15" w16cid:durableId="29572943">
    <w:abstractNumId w:val="15"/>
  </w:num>
  <w:num w:numId="16" w16cid:durableId="721640923">
    <w:abstractNumId w:val="20"/>
  </w:num>
  <w:num w:numId="17" w16cid:durableId="715157202">
    <w:abstractNumId w:val="26"/>
  </w:num>
  <w:num w:numId="18" w16cid:durableId="25103308">
    <w:abstractNumId w:val="25"/>
  </w:num>
  <w:num w:numId="19" w16cid:durableId="1115713468">
    <w:abstractNumId w:val="11"/>
  </w:num>
  <w:num w:numId="20" w16cid:durableId="826628667">
    <w:abstractNumId w:val="12"/>
  </w:num>
  <w:num w:numId="21" w16cid:durableId="1519464075">
    <w:abstractNumId w:val="22"/>
  </w:num>
  <w:num w:numId="22" w16cid:durableId="1826042703">
    <w:abstractNumId w:val="16"/>
  </w:num>
  <w:num w:numId="23" w16cid:durableId="1472333047">
    <w:abstractNumId w:val="13"/>
  </w:num>
  <w:num w:numId="24" w16cid:durableId="539130959">
    <w:abstractNumId w:val="10"/>
  </w:num>
  <w:num w:numId="25" w16cid:durableId="1902012282">
    <w:abstractNumId w:val="23"/>
  </w:num>
  <w:num w:numId="26" w16cid:durableId="1832671379">
    <w:abstractNumId w:val="24"/>
  </w:num>
  <w:num w:numId="27" w16cid:durableId="1280914227">
    <w:abstractNumId w:val="28"/>
  </w:num>
  <w:num w:numId="28" w16cid:durableId="799224772">
    <w:abstractNumId w:val="31"/>
  </w:num>
  <w:num w:numId="29" w16cid:durableId="1162044144">
    <w:abstractNumId w:val="17"/>
  </w:num>
  <w:num w:numId="30" w16cid:durableId="1380351428">
    <w:abstractNumId w:val="27"/>
  </w:num>
  <w:num w:numId="31" w16cid:durableId="255745827">
    <w:abstractNumId w:val="14"/>
  </w:num>
  <w:num w:numId="32" w16cid:durableId="4853605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01F6A"/>
    <w:rsid w:val="00010207"/>
    <w:rsid w:val="00016299"/>
    <w:rsid w:val="0002022F"/>
    <w:rsid w:val="00027FE5"/>
    <w:rsid w:val="00031AF7"/>
    <w:rsid w:val="00054EFB"/>
    <w:rsid w:val="00056E4C"/>
    <w:rsid w:val="00062BFE"/>
    <w:rsid w:val="00067903"/>
    <w:rsid w:val="00082A3A"/>
    <w:rsid w:val="000A53F1"/>
    <w:rsid w:val="000B168D"/>
    <w:rsid w:val="000B3AA5"/>
    <w:rsid w:val="000D0112"/>
    <w:rsid w:val="000D5F7F"/>
    <w:rsid w:val="000E139B"/>
    <w:rsid w:val="000E7AF5"/>
    <w:rsid w:val="000F6F8D"/>
    <w:rsid w:val="00111C4F"/>
    <w:rsid w:val="00121D51"/>
    <w:rsid w:val="00124FF0"/>
    <w:rsid w:val="00140FF7"/>
    <w:rsid w:val="001472A1"/>
    <w:rsid w:val="0017479E"/>
    <w:rsid w:val="00177F32"/>
    <w:rsid w:val="001962A6"/>
    <w:rsid w:val="00197E3B"/>
    <w:rsid w:val="001C28B8"/>
    <w:rsid w:val="001C2AEC"/>
    <w:rsid w:val="001C7751"/>
    <w:rsid w:val="001D1964"/>
    <w:rsid w:val="00203379"/>
    <w:rsid w:val="00245159"/>
    <w:rsid w:val="00246408"/>
    <w:rsid w:val="00247CBE"/>
    <w:rsid w:val="002507EE"/>
    <w:rsid w:val="0025708E"/>
    <w:rsid w:val="00261321"/>
    <w:rsid w:val="0026155B"/>
    <w:rsid w:val="00262654"/>
    <w:rsid w:val="00297C87"/>
    <w:rsid w:val="002A17D8"/>
    <w:rsid w:val="002A45FC"/>
    <w:rsid w:val="002B5D26"/>
    <w:rsid w:val="002C5144"/>
    <w:rsid w:val="002D38C6"/>
    <w:rsid w:val="002E4407"/>
    <w:rsid w:val="002F2C0D"/>
    <w:rsid w:val="002F39CD"/>
    <w:rsid w:val="00303C60"/>
    <w:rsid w:val="00311C5C"/>
    <w:rsid w:val="0031715D"/>
    <w:rsid w:val="003346E9"/>
    <w:rsid w:val="00341A03"/>
    <w:rsid w:val="00343CF7"/>
    <w:rsid w:val="0036274A"/>
    <w:rsid w:val="0036595F"/>
    <w:rsid w:val="00374214"/>
    <w:rsid w:val="00374932"/>
    <w:rsid w:val="003758D7"/>
    <w:rsid w:val="00376B04"/>
    <w:rsid w:val="00391685"/>
    <w:rsid w:val="00394B8A"/>
    <w:rsid w:val="003950B0"/>
    <w:rsid w:val="003A167F"/>
    <w:rsid w:val="003C25DB"/>
    <w:rsid w:val="003D28EE"/>
    <w:rsid w:val="003F787D"/>
    <w:rsid w:val="00422668"/>
    <w:rsid w:val="00432F4C"/>
    <w:rsid w:val="00434271"/>
    <w:rsid w:val="0043511A"/>
    <w:rsid w:val="0045552B"/>
    <w:rsid w:val="004630AB"/>
    <w:rsid w:val="00472B92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0DF"/>
    <w:rsid w:val="00547183"/>
    <w:rsid w:val="00557C38"/>
    <w:rsid w:val="00560932"/>
    <w:rsid w:val="00567C41"/>
    <w:rsid w:val="0057092E"/>
    <w:rsid w:val="00571109"/>
    <w:rsid w:val="00585DBD"/>
    <w:rsid w:val="005A2BD6"/>
    <w:rsid w:val="005B0B4C"/>
    <w:rsid w:val="005B1D94"/>
    <w:rsid w:val="005B27BC"/>
    <w:rsid w:val="005B2E0A"/>
    <w:rsid w:val="005B7C30"/>
    <w:rsid w:val="005C1013"/>
    <w:rsid w:val="005E2CD8"/>
    <w:rsid w:val="005E49FD"/>
    <w:rsid w:val="005F5ABE"/>
    <w:rsid w:val="00603A9B"/>
    <w:rsid w:val="00610967"/>
    <w:rsid w:val="00614981"/>
    <w:rsid w:val="00654910"/>
    <w:rsid w:val="00655DB9"/>
    <w:rsid w:val="00662D66"/>
    <w:rsid w:val="006652B2"/>
    <w:rsid w:val="00673827"/>
    <w:rsid w:val="00685CFC"/>
    <w:rsid w:val="00691D78"/>
    <w:rsid w:val="006A0592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0FC8"/>
    <w:rsid w:val="007A782A"/>
    <w:rsid w:val="007B6EBF"/>
    <w:rsid w:val="007B7937"/>
    <w:rsid w:val="007C46AB"/>
    <w:rsid w:val="007F08AA"/>
    <w:rsid w:val="0081690B"/>
    <w:rsid w:val="00827F6D"/>
    <w:rsid w:val="008350B3"/>
    <w:rsid w:val="00863730"/>
    <w:rsid w:val="00882563"/>
    <w:rsid w:val="00896E33"/>
    <w:rsid w:val="008B5CAC"/>
    <w:rsid w:val="008B6402"/>
    <w:rsid w:val="008B73DB"/>
    <w:rsid w:val="008C027C"/>
    <w:rsid w:val="008C59BA"/>
    <w:rsid w:val="008D1867"/>
    <w:rsid w:val="008D5BD1"/>
    <w:rsid w:val="008E525C"/>
    <w:rsid w:val="008F0F82"/>
    <w:rsid w:val="008F2C4D"/>
    <w:rsid w:val="008F643B"/>
    <w:rsid w:val="009152A8"/>
    <w:rsid w:val="009212F2"/>
    <w:rsid w:val="00942BD8"/>
    <w:rsid w:val="00951F56"/>
    <w:rsid w:val="00975A3D"/>
    <w:rsid w:val="00976532"/>
    <w:rsid w:val="00982B8C"/>
    <w:rsid w:val="009852C8"/>
    <w:rsid w:val="009920A2"/>
    <w:rsid w:val="009A73C4"/>
    <w:rsid w:val="009B70C8"/>
    <w:rsid w:val="009C2E35"/>
    <w:rsid w:val="009C4A98"/>
    <w:rsid w:val="009C6682"/>
    <w:rsid w:val="009E31FD"/>
    <w:rsid w:val="009E668F"/>
    <w:rsid w:val="009E71D3"/>
    <w:rsid w:val="009F028C"/>
    <w:rsid w:val="009F2DB2"/>
    <w:rsid w:val="009F3EC8"/>
    <w:rsid w:val="00A06691"/>
    <w:rsid w:val="00A11629"/>
    <w:rsid w:val="00A12C16"/>
    <w:rsid w:val="00A2037C"/>
    <w:rsid w:val="00A5156E"/>
    <w:rsid w:val="00A6224F"/>
    <w:rsid w:val="00A6738D"/>
    <w:rsid w:val="00A673D8"/>
    <w:rsid w:val="00A85679"/>
    <w:rsid w:val="00A95536"/>
    <w:rsid w:val="00AB1F2A"/>
    <w:rsid w:val="00AE1A89"/>
    <w:rsid w:val="00B24FE9"/>
    <w:rsid w:val="00B307B3"/>
    <w:rsid w:val="00B8500C"/>
    <w:rsid w:val="00B850F5"/>
    <w:rsid w:val="00B905D1"/>
    <w:rsid w:val="00B91532"/>
    <w:rsid w:val="00BA1CA5"/>
    <w:rsid w:val="00BC38F6"/>
    <w:rsid w:val="00BC7F9D"/>
    <w:rsid w:val="00BD794B"/>
    <w:rsid w:val="00BF3558"/>
    <w:rsid w:val="00BF589E"/>
    <w:rsid w:val="00C12C0B"/>
    <w:rsid w:val="00C216E6"/>
    <w:rsid w:val="00C425A7"/>
    <w:rsid w:val="00C479CE"/>
    <w:rsid w:val="00C60B0A"/>
    <w:rsid w:val="00C64DA1"/>
    <w:rsid w:val="00C75002"/>
    <w:rsid w:val="00C8332A"/>
    <w:rsid w:val="00C92568"/>
    <w:rsid w:val="00C955A4"/>
    <w:rsid w:val="00CA2CD6"/>
    <w:rsid w:val="00CA749E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3710B"/>
    <w:rsid w:val="00D416BF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3616"/>
    <w:rsid w:val="00DF563A"/>
    <w:rsid w:val="00E00A5A"/>
    <w:rsid w:val="00E16BF4"/>
    <w:rsid w:val="00E17836"/>
    <w:rsid w:val="00E457CE"/>
    <w:rsid w:val="00E62BF6"/>
    <w:rsid w:val="00E71990"/>
    <w:rsid w:val="00E7225A"/>
    <w:rsid w:val="00E8348B"/>
    <w:rsid w:val="00E83F63"/>
    <w:rsid w:val="00E83FBC"/>
    <w:rsid w:val="00E85774"/>
    <w:rsid w:val="00E85804"/>
    <w:rsid w:val="00EA4242"/>
    <w:rsid w:val="00EB23F8"/>
    <w:rsid w:val="00EF654B"/>
    <w:rsid w:val="00F460B0"/>
    <w:rsid w:val="00F51467"/>
    <w:rsid w:val="00F5689E"/>
    <w:rsid w:val="00F60090"/>
    <w:rsid w:val="00F61C92"/>
    <w:rsid w:val="00F7606F"/>
    <w:rsid w:val="00F85E87"/>
    <w:rsid w:val="00F90516"/>
    <w:rsid w:val="00FB4C7E"/>
    <w:rsid w:val="00FD3386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73F196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ublicdomainpictures.net/en/view-image.php?image=29796&amp;picture=woman-and-ha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Romaine Box</cp:lastModifiedBy>
  <cp:revision>2</cp:revision>
  <cp:lastPrinted>2018-04-15T17:50:00Z</cp:lastPrinted>
  <dcterms:created xsi:type="dcterms:W3CDTF">2024-05-03T05:39:00Z</dcterms:created>
  <dcterms:modified xsi:type="dcterms:W3CDTF">2024-05-03T05:39:00Z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GrammarlyDocumentId">
    <vt:lpwstr>08175a7d3cbf98223df759d7befda2d30570ec5725948e710b4d2f85df8d9570</vt:lpwstr>
  </property>
</Properties>
</file>