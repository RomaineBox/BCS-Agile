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9D23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10C42E4B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2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32"/>
        <w:gridCol w:w="1522"/>
        <w:gridCol w:w="429"/>
        <w:gridCol w:w="4454"/>
        <w:gridCol w:w="429"/>
        <w:gridCol w:w="4454"/>
      </w:tblGrid>
      <w:tr w:rsidR="007A0FC8" w:rsidRPr="001C2AEC" w14:paraId="1DCA94FC" w14:textId="77777777" w:rsidTr="00140FF7">
        <w:trPr>
          <w:trHeight w:val="395"/>
        </w:trPr>
        <w:tc>
          <w:tcPr>
            <w:tcW w:w="29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5130C046" w14:textId="09C5EC60" w:rsidR="001C2AEC" w:rsidRPr="001C2AEC" w:rsidRDefault="007A0FC8" w:rsidP="001C2AEC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0909E05E" wp14:editId="59DC493B">
                  <wp:extent cx="1637777" cy="1544955"/>
                  <wp:effectExtent l="0" t="0" r="635" b="0"/>
                  <wp:docPr id="312581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581600" name="Picture 31258160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42" cy="156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D0CC7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29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4F015D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D5DCE4" w:themeFill="text2" w:themeFillTint="33"/>
            <w:vAlign w:val="center"/>
          </w:tcPr>
          <w:p w14:paraId="6982DA5B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29" w:type="dxa"/>
            <w:vMerge w:val="restart"/>
            <w:tcBorders>
              <w:top w:val="nil"/>
              <w:bottom w:val="nil"/>
            </w:tcBorders>
            <w:vAlign w:val="center"/>
          </w:tcPr>
          <w:p w14:paraId="5BFFBB8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D5DCE4" w:themeFill="text2" w:themeFillTint="33"/>
            <w:vAlign w:val="center"/>
          </w:tcPr>
          <w:p w14:paraId="7CCB495E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7A0FC8" w:rsidRPr="001C2AEC" w14:paraId="7FB6765E" w14:textId="77777777" w:rsidTr="00140FF7">
        <w:trPr>
          <w:trHeight w:val="2021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FC2488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48F9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left w:val="nil"/>
              <w:bottom w:val="nil"/>
            </w:tcBorders>
            <w:vAlign w:val="center"/>
          </w:tcPr>
          <w:p w14:paraId="3BE4C70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2FE2DDB" w14:textId="279FA50B" w:rsidR="0057092E" w:rsidRDefault="00655DB9" w:rsidP="00A1162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Help to save time</w:t>
            </w:r>
          </w:p>
          <w:p w14:paraId="7DCC0162" w14:textId="77777777" w:rsidR="005E49FD" w:rsidRDefault="00311C5C" w:rsidP="00A1162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navigational comp</w:t>
            </w:r>
            <w:r w:rsidR="005B27BC">
              <w:rPr>
                <w:color w:val="000000" w:themeColor="text1"/>
              </w:rPr>
              <w:t xml:space="preserve">anion </w:t>
            </w:r>
          </w:p>
          <w:p w14:paraId="64AAA1F9" w14:textId="112EF71A" w:rsidR="005B27BC" w:rsidRDefault="005B27BC" w:rsidP="00A1162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Instant communication</w:t>
            </w:r>
          </w:p>
          <w:p w14:paraId="5708E0C9" w14:textId="77777777" w:rsidR="005B27BC" w:rsidRDefault="00F5689E" w:rsidP="00A1162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Connectivity during activities</w:t>
            </w:r>
          </w:p>
          <w:p w14:paraId="52B536F5" w14:textId="6AE60555" w:rsidR="00655DB9" w:rsidRPr="00A11629" w:rsidRDefault="00655DB9" w:rsidP="00655DB9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0D0A2AC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9BB26E7" w14:textId="690FF555" w:rsidR="009E668F" w:rsidRDefault="00673827" w:rsidP="00C64DA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Emit harmful radiation</w:t>
            </w:r>
          </w:p>
          <w:p w14:paraId="2C4CCD67" w14:textId="3EEE42D2" w:rsidR="009F2DB2" w:rsidRDefault="009F2DB2" w:rsidP="00C64DA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Difficult to read small words.</w:t>
            </w:r>
          </w:p>
          <w:p w14:paraId="0C8B1881" w14:textId="77777777" w:rsidR="009F2DB2" w:rsidRDefault="00067903" w:rsidP="00C64DA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Skin </w:t>
            </w:r>
            <w:r w:rsidR="00C216E6">
              <w:rPr>
                <w:color w:val="000000" w:themeColor="text1"/>
              </w:rPr>
              <w:t>irritation</w:t>
            </w:r>
            <w:r>
              <w:rPr>
                <w:color w:val="000000" w:themeColor="text1"/>
              </w:rPr>
              <w:t xml:space="preserve"> after </w:t>
            </w:r>
            <w:r w:rsidR="00C216E6">
              <w:rPr>
                <w:color w:val="000000" w:themeColor="text1"/>
              </w:rPr>
              <w:t xml:space="preserve">a </w:t>
            </w:r>
            <w:r>
              <w:rPr>
                <w:color w:val="000000" w:themeColor="text1"/>
              </w:rPr>
              <w:t>long time</w:t>
            </w:r>
          </w:p>
          <w:p w14:paraId="1A80261E" w14:textId="46E48155" w:rsidR="00C216E6" w:rsidRDefault="00B24FE9" w:rsidP="00C64DA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Negatively affect memory and mood</w:t>
            </w:r>
          </w:p>
          <w:p w14:paraId="5A18AD1F" w14:textId="077395DC" w:rsidR="00B24FE9" w:rsidRPr="008F643B" w:rsidRDefault="00B24FE9" w:rsidP="00B24FE9">
            <w:pPr>
              <w:pStyle w:val="ListParagraph"/>
              <w:rPr>
                <w:color w:val="000000" w:themeColor="text1"/>
              </w:rPr>
            </w:pPr>
          </w:p>
        </w:tc>
      </w:tr>
      <w:tr w:rsidR="007A0FC8" w:rsidRPr="001C2AEC" w14:paraId="5C3778B0" w14:textId="77777777" w:rsidTr="00140FF7">
        <w:trPr>
          <w:trHeight w:val="263"/>
        </w:trPr>
        <w:tc>
          <w:tcPr>
            <w:tcW w:w="293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5E7FAD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F90074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left w:val="nil"/>
              <w:bottom w:val="nil"/>
            </w:tcBorders>
            <w:vAlign w:val="center"/>
          </w:tcPr>
          <w:p w14:paraId="537395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144566E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58A936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704683B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A0FC8" w:rsidRPr="001C2AEC" w14:paraId="32D835D2" w14:textId="77777777" w:rsidTr="00140FF7">
        <w:trPr>
          <w:trHeight w:val="263"/>
        </w:trPr>
        <w:tc>
          <w:tcPr>
            <w:tcW w:w="4454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71DF225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2DF591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3D69DD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172241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32DF129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85CFC" w:rsidRPr="001C2AEC" w14:paraId="4C82B32C" w14:textId="77777777" w:rsidTr="00140FF7">
        <w:trPr>
          <w:trHeight w:val="802"/>
        </w:trPr>
        <w:tc>
          <w:tcPr>
            <w:tcW w:w="445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B957768" w14:textId="7FFFE468" w:rsidR="00975A3D" w:rsidRPr="001C2AEC" w:rsidRDefault="00CA749E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Professional, highly valuable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0129A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4BE633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16F1F83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BCC6D1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A0FC8" w:rsidRPr="001C2AEC" w14:paraId="35D1BC91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4D207D52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727480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7A7502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76003BF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020932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685CFC" w:rsidRPr="001C2AEC" w14:paraId="1EE7B4CE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4A3BE816" w14:textId="22FBC81A" w:rsidR="00975A3D" w:rsidRPr="001C2AEC" w:rsidRDefault="00567C41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Hannah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7743639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F4F87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59185F2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07BCE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7A0FC8" w:rsidRPr="001C2AEC" w14:paraId="2AF67715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3A0FFB1C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29" w:type="dxa"/>
            <w:vMerge/>
            <w:tcBorders>
              <w:bottom w:val="nil"/>
              <w:right w:val="nil"/>
            </w:tcBorders>
            <w:vAlign w:val="center"/>
          </w:tcPr>
          <w:p w14:paraId="12212476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tcBorders>
              <w:left w:val="nil"/>
              <w:right w:val="nil"/>
            </w:tcBorders>
            <w:vAlign w:val="center"/>
          </w:tcPr>
          <w:p w14:paraId="1C807AB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7EF982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tcBorders>
              <w:left w:val="nil"/>
              <w:right w:val="nil"/>
            </w:tcBorders>
            <w:vAlign w:val="center"/>
          </w:tcPr>
          <w:p w14:paraId="0DAC6DA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7A0FC8" w:rsidRPr="001C2AEC" w14:paraId="6EB0B137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4C431FF1" w14:textId="17381945" w:rsidR="00975A3D" w:rsidRPr="001C2AEC" w:rsidRDefault="007A0FC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32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62D4D0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D5DCE4" w:themeFill="text2" w:themeFillTint="33"/>
            <w:vAlign w:val="center"/>
          </w:tcPr>
          <w:p w14:paraId="52F19FCC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1A8C38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D5DCE4" w:themeFill="text2" w:themeFillTint="33"/>
            <w:vAlign w:val="center"/>
          </w:tcPr>
          <w:p w14:paraId="1053820C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662D66" w:rsidRPr="001C2AEC" w14:paraId="66020C0C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0B8B874A" w14:textId="77777777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02D1E28D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 w:val="restart"/>
            <w:vAlign w:val="center"/>
          </w:tcPr>
          <w:p w14:paraId="06437E23" w14:textId="5B9722C5" w:rsidR="00662D66" w:rsidRDefault="00D416BF" w:rsidP="000A53F1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Disrupt sleep pattern.</w:t>
            </w:r>
          </w:p>
          <w:p w14:paraId="2F54BF42" w14:textId="77777777" w:rsidR="00B905D1" w:rsidRDefault="00B905D1" w:rsidP="00B905D1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Effect on eyesight.</w:t>
            </w:r>
          </w:p>
          <w:p w14:paraId="23708994" w14:textId="5A91A852" w:rsidR="00D416BF" w:rsidRDefault="00261321" w:rsidP="000A53F1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Difficult to operate</w:t>
            </w:r>
          </w:p>
          <w:p w14:paraId="48ECE555" w14:textId="405748BE" w:rsidR="00D416BF" w:rsidRPr="000A53F1" w:rsidRDefault="00054EFB" w:rsidP="000A53F1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Difficult to hear properly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326CADE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4241811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662D66" w:rsidRPr="001C2AEC" w14:paraId="1BF3B20C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77950724" w14:textId="2BEB6667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B3FE7AA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4DA73AB3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383CBF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123525B1" w14:textId="298D24A8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 doctor in Africa</w:t>
            </w:r>
          </w:p>
        </w:tc>
      </w:tr>
      <w:tr w:rsidR="00662D66" w:rsidRPr="001C2AEC" w14:paraId="5838D511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6F02396B" w14:textId="77777777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361AD8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154A6D4F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635026B2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14E960F2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662D66" w:rsidRPr="001C2AEC" w14:paraId="27D20C3A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1752CD03" w14:textId="67509F64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Taupo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5E8FABC7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48BDDA4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66B4EE7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4DBEB27C" w14:textId="382AC9B9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The podcast by kevinMD</w:t>
            </w:r>
          </w:p>
        </w:tc>
      </w:tr>
      <w:tr w:rsidR="00662D66" w:rsidRPr="001C2AEC" w14:paraId="54CC0C4F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402BC3FE" w14:textId="77777777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6A0AC69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3A711DC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08FC7AA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46EB87F8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662D66" w:rsidRPr="001C2AEC" w14:paraId="2237682E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33011D06" w14:textId="3C531327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Doctor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CC33F5A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7962472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A5136E7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28B4268B" w14:textId="579E6EBD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662D66" w:rsidRPr="001C2AEC" w14:paraId="64242318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42A483B4" w14:textId="77777777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C5D65CF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661792BC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1651CA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0F08EAC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662D66" w:rsidRPr="001C2AEC" w14:paraId="01FC5AAD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59633625" w14:textId="0EBF9945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Full-time doctor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E210EE5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65453EC8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2C86657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3AEF1B70" w14:textId="4741B05C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662D66" w:rsidRPr="001C2AEC" w14:paraId="59A60D91" w14:textId="77777777" w:rsidTr="00140FF7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492F6129" w14:textId="0C48B72D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</w:t>
            </w:r>
            <w:r>
              <w:rPr>
                <w:b/>
                <w:noProof/>
                <w:color w:val="000000" w:themeColor="text1"/>
              </w:rPr>
              <w:t xml:space="preserve"> </w:t>
            </w:r>
            <w:r w:rsidRPr="001C2AEC">
              <w:rPr>
                <w:b/>
                <w:noProof/>
                <w:color w:val="000000" w:themeColor="text1"/>
              </w:rPr>
              <w:t>LEVEL OF EDUCATION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39AF3239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1126746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0B4C2FA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04CD78F5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662D66" w:rsidRPr="001C2AEC" w14:paraId="44F62CFD" w14:textId="77777777" w:rsidTr="00140FF7">
        <w:trPr>
          <w:trHeight w:val="395"/>
        </w:trPr>
        <w:tc>
          <w:tcPr>
            <w:tcW w:w="4454" w:type="dxa"/>
            <w:gridSpan w:val="2"/>
            <w:vAlign w:val="center"/>
          </w:tcPr>
          <w:p w14:paraId="52636737" w14:textId="5C3EF5B5" w:rsidR="00662D66" w:rsidRPr="001C2AEC" w:rsidRDefault="00662D6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Master`s in medicine and surjery</w:t>
            </w: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4A7B8644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7FDABE02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tcBorders>
              <w:bottom w:val="nil"/>
            </w:tcBorders>
            <w:vAlign w:val="center"/>
          </w:tcPr>
          <w:p w14:paraId="05B854B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Align w:val="center"/>
          </w:tcPr>
          <w:p w14:paraId="0B97431B" w14:textId="4A5E38F9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The lantet</w:t>
            </w:r>
          </w:p>
        </w:tc>
      </w:tr>
      <w:tr w:rsidR="00662D66" w:rsidRPr="001C2AEC" w14:paraId="4772F42D" w14:textId="77777777" w:rsidTr="00662D66">
        <w:trPr>
          <w:trHeight w:val="263"/>
        </w:trPr>
        <w:tc>
          <w:tcPr>
            <w:tcW w:w="4454" w:type="dxa"/>
            <w:gridSpan w:val="2"/>
            <w:shd w:val="clear" w:color="auto" w:fill="FFC000"/>
            <w:vAlign w:val="center"/>
          </w:tcPr>
          <w:p w14:paraId="3328B902" w14:textId="00ED4D3F" w:rsidR="00662D66" w:rsidRPr="001C2AEC" w:rsidRDefault="00662D66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>
              <w:rPr>
                <w:b/>
                <w:noProof/>
                <w:color w:val="000000" w:themeColor="text1"/>
              </w:rPr>
              <w:t xml:space="preserve">  </w:t>
            </w:r>
          </w:p>
        </w:tc>
        <w:tc>
          <w:tcPr>
            <w:tcW w:w="429" w:type="dxa"/>
            <w:vMerge/>
            <w:vAlign w:val="center"/>
          </w:tcPr>
          <w:p w14:paraId="3C4E4610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21E2A077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vMerge/>
            <w:vAlign w:val="center"/>
          </w:tcPr>
          <w:p w14:paraId="0E32C81B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4D33633D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  <w:tr w:rsidR="00662D66" w:rsidRPr="001C2AEC" w14:paraId="0BB02B4A" w14:textId="77777777" w:rsidTr="00662D66">
        <w:trPr>
          <w:trHeight w:val="263"/>
        </w:trPr>
        <w:tc>
          <w:tcPr>
            <w:tcW w:w="4454" w:type="dxa"/>
            <w:gridSpan w:val="2"/>
            <w:shd w:val="clear" w:color="auto" w:fill="auto"/>
            <w:vAlign w:val="center"/>
          </w:tcPr>
          <w:p w14:paraId="151AD49E" w14:textId="791A8470" w:rsidR="00662D66" w:rsidRPr="001C2AEC" w:rsidRDefault="00246408" w:rsidP="00975A3D">
            <w:pPr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$84000 gross</w:t>
            </w: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14:paraId="415B6879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vMerge/>
            <w:vAlign w:val="center"/>
          </w:tcPr>
          <w:p w14:paraId="6AC3B0D6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14:paraId="7063FB7F" w14:textId="77777777" w:rsidR="00662D66" w:rsidRPr="001C2AEC" w:rsidRDefault="00662D66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54" w:type="dxa"/>
            <w:shd w:val="clear" w:color="auto" w:fill="F2F2F2" w:themeFill="background1" w:themeFillShade="F2"/>
            <w:vAlign w:val="center"/>
          </w:tcPr>
          <w:p w14:paraId="46B43DB5" w14:textId="77777777" w:rsidR="00662D66" w:rsidRDefault="00662D66" w:rsidP="00975A3D">
            <w:pPr>
              <w:rPr>
                <w:b/>
                <w:color w:val="000000" w:themeColor="text1"/>
              </w:rPr>
            </w:pPr>
          </w:p>
        </w:tc>
      </w:tr>
    </w:tbl>
    <w:p w14:paraId="545A34FF" w14:textId="77777777" w:rsidR="00560932" w:rsidRDefault="00560932" w:rsidP="00D4300C">
      <w:pPr>
        <w:rPr>
          <w:noProof/>
        </w:rPr>
        <w:sectPr w:rsidR="00560932" w:rsidSect="003346E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23AFF035" w14:textId="77777777" w:rsidR="006B5ECE" w:rsidRPr="00491059" w:rsidRDefault="006B5ECE" w:rsidP="00685CFC"/>
    <w:sectPr w:rsidR="006B5ECE" w:rsidRPr="00491059" w:rsidSect="003346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E9236" w14:textId="77777777" w:rsidR="003346E9" w:rsidRDefault="003346E9" w:rsidP="00D4300C">
      <w:r>
        <w:separator/>
      </w:r>
    </w:p>
  </w:endnote>
  <w:endnote w:type="continuationSeparator" w:id="0">
    <w:p w14:paraId="65E364D9" w14:textId="77777777" w:rsidR="003346E9" w:rsidRDefault="003346E9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38B38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4CD840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62C73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6B5D3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D2D51" w14:textId="77777777" w:rsidR="003346E9" w:rsidRDefault="003346E9" w:rsidP="00D4300C">
      <w:r>
        <w:separator/>
      </w:r>
    </w:p>
  </w:footnote>
  <w:footnote w:type="continuationSeparator" w:id="0">
    <w:p w14:paraId="3A4EA5F0" w14:textId="77777777" w:rsidR="003346E9" w:rsidRDefault="003346E9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15D13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812A4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4DDBC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021AE"/>
    <w:multiLevelType w:val="hybridMultilevel"/>
    <w:tmpl w:val="E54A0B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414E3"/>
    <w:multiLevelType w:val="hybridMultilevel"/>
    <w:tmpl w:val="1FC2A7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62860">
    <w:abstractNumId w:val="9"/>
  </w:num>
  <w:num w:numId="2" w16cid:durableId="229926699">
    <w:abstractNumId w:val="8"/>
  </w:num>
  <w:num w:numId="3" w16cid:durableId="201946003">
    <w:abstractNumId w:val="7"/>
  </w:num>
  <w:num w:numId="4" w16cid:durableId="1276450116">
    <w:abstractNumId w:val="6"/>
  </w:num>
  <w:num w:numId="5" w16cid:durableId="2134865860">
    <w:abstractNumId w:val="5"/>
  </w:num>
  <w:num w:numId="6" w16cid:durableId="1505634255">
    <w:abstractNumId w:val="4"/>
  </w:num>
  <w:num w:numId="7" w16cid:durableId="1465658136">
    <w:abstractNumId w:val="3"/>
  </w:num>
  <w:num w:numId="8" w16cid:durableId="224801703">
    <w:abstractNumId w:val="2"/>
  </w:num>
  <w:num w:numId="9" w16cid:durableId="1262491175">
    <w:abstractNumId w:val="1"/>
  </w:num>
  <w:num w:numId="10" w16cid:durableId="78184956">
    <w:abstractNumId w:val="0"/>
  </w:num>
  <w:num w:numId="11" w16cid:durableId="636879841">
    <w:abstractNumId w:val="21"/>
  </w:num>
  <w:num w:numId="12" w16cid:durableId="855120193">
    <w:abstractNumId w:val="30"/>
  </w:num>
  <w:num w:numId="13" w16cid:durableId="925965290">
    <w:abstractNumId w:val="29"/>
  </w:num>
  <w:num w:numId="14" w16cid:durableId="1105610163">
    <w:abstractNumId w:val="18"/>
  </w:num>
  <w:num w:numId="15" w16cid:durableId="29572943">
    <w:abstractNumId w:val="15"/>
  </w:num>
  <w:num w:numId="16" w16cid:durableId="721640923">
    <w:abstractNumId w:val="20"/>
  </w:num>
  <w:num w:numId="17" w16cid:durableId="715157202">
    <w:abstractNumId w:val="26"/>
  </w:num>
  <w:num w:numId="18" w16cid:durableId="25103308">
    <w:abstractNumId w:val="25"/>
  </w:num>
  <w:num w:numId="19" w16cid:durableId="1115713468">
    <w:abstractNumId w:val="11"/>
  </w:num>
  <w:num w:numId="20" w16cid:durableId="826628667">
    <w:abstractNumId w:val="12"/>
  </w:num>
  <w:num w:numId="21" w16cid:durableId="1519464075">
    <w:abstractNumId w:val="22"/>
  </w:num>
  <w:num w:numId="22" w16cid:durableId="1826042703">
    <w:abstractNumId w:val="16"/>
  </w:num>
  <w:num w:numId="23" w16cid:durableId="1472333047">
    <w:abstractNumId w:val="13"/>
  </w:num>
  <w:num w:numId="24" w16cid:durableId="539130959">
    <w:abstractNumId w:val="10"/>
  </w:num>
  <w:num w:numId="25" w16cid:durableId="1902012282">
    <w:abstractNumId w:val="23"/>
  </w:num>
  <w:num w:numId="26" w16cid:durableId="1832671379">
    <w:abstractNumId w:val="24"/>
  </w:num>
  <w:num w:numId="27" w16cid:durableId="1280914227">
    <w:abstractNumId w:val="28"/>
  </w:num>
  <w:num w:numId="28" w16cid:durableId="799224772">
    <w:abstractNumId w:val="31"/>
  </w:num>
  <w:num w:numId="29" w16cid:durableId="1162044144">
    <w:abstractNumId w:val="17"/>
  </w:num>
  <w:num w:numId="30" w16cid:durableId="1380351428">
    <w:abstractNumId w:val="27"/>
  </w:num>
  <w:num w:numId="31" w16cid:durableId="255745827">
    <w:abstractNumId w:val="14"/>
  </w:num>
  <w:num w:numId="32" w16cid:durableId="4853605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01F6A"/>
    <w:rsid w:val="00010207"/>
    <w:rsid w:val="00016299"/>
    <w:rsid w:val="0002022F"/>
    <w:rsid w:val="00027FE5"/>
    <w:rsid w:val="00031AF7"/>
    <w:rsid w:val="00054EFB"/>
    <w:rsid w:val="00056E4C"/>
    <w:rsid w:val="00062BFE"/>
    <w:rsid w:val="00067903"/>
    <w:rsid w:val="00082A3A"/>
    <w:rsid w:val="000A53F1"/>
    <w:rsid w:val="000B168D"/>
    <w:rsid w:val="000B3AA5"/>
    <w:rsid w:val="000D0112"/>
    <w:rsid w:val="000D5F7F"/>
    <w:rsid w:val="000E139B"/>
    <w:rsid w:val="000E7AF5"/>
    <w:rsid w:val="000F6F8D"/>
    <w:rsid w:val="00111C4F"/>
    <w:rsid w:val="00121D51"/>
    <w:rsid w:val="00124FF0"/>
    <w:rsid w:val="00140FF7"/>
    <w:rsid w:val="001472A1"/>
    <w:rsid w:val="0017479E"/>
    <w:rsid w:val="00177F32"/>
    <w:rsid w:val="001962A6"/>
    <w:rsid w:val="00197E3B"/>
    <w:rsid w:val="001C28B8"/>
    <w:rsid w:val="001C2AEC"/>
    <w:rsid w:val="001C7751"/>
    <w:rsid w:val="001D1964"/>
    <w:rsid w:val="00203379"/>
    <w:rsid w:val="00245159"/>
    <w:rsid w:val="00246408"/>
    <w:rsid w:val="00247CBE"/>
    <w:rsid w:val="002507EE"/>
    <w:rsid w:val="0025708E"/>
    <w:rsid w:val="00261321"/>
    <w:rsid w:val="0026155B"/>
    <w:rsid w:val="00262654"/>
    <w:rsid w:val="00297C87"/>
    <w:rsid w:val="002A17D8"/>
    <w:rsid w:val="002A45FC"/>
    <w:rsid w:val="002B5D26"/>
    <w:rsid w:val="002D38C6"/>
    <w:rsid w:val="002E4407"/>
    <w:rsid w:val="002F2C0D"/>
    <w:rsid w:val="002F39CD"/>
    <w:rsid w:val="00303C60"/>
    <w:rsid w:val="00311C5C"/>
    <w:rsid w:val="0031715D"/>
    <w:rsid w:val="003346E9"/>
    <w:rsid w:val="00341A03"/>
    <w:rsid w:val="00343CF7"/>
    <w:rsid w:val="0036274A"/>
    <w:rsid w:val="0036595F"/>
    <w:rsid w:val="00374214"/>
    <w:rsid w:val="00374932"/>
    <w:rsid w:val="003758D7"/>
    <w:rsid w:val="00376B04"/>
    <w:rsid w:val="00391685"/>
    <w:rsid w:val="00394B8A"/>
    <w:rsid w:val="003950B0"/>
    <w:rsid w:val="003A167F"/>
    <w:rsid w:val="003C25DB"/>
    <w:rsid w:val="003D28EE"/>
    <w:rsid w:val="003F787D"/>
    <w:rsid w:val="00422668"/>
    <w:rsid w:val="00432F4C"/>
    <w:rsid w:val="00434271"/>
    <w:rsid w:val="0043511A"/>
    <w:rsid w:val="0045552B"/>
    <w:rsid w:val="004630AB"/>
    <w:rsid w:val="00472B92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0DF"/>
    <w:rsid w:val="00547183"/>
    <w:rsid w:val="00557C38"/>
    <w:rsid w:val="00560932"/>
    <w:rsid w:val="00567C41"/>
    <w:rsid w:val="0057092E"/>
    <w:rsid w:val="00571109"/>
    <w:rsid w:val="00585DBD"/>
    <w:rsid w:val="005A2BD6"/>
    <w:rsid w:val="005B0B4C"/>
    <w:rsid w:val="005B1D94"/>
    <w:rsid w:val="005B27BC"/>
    <w:rsid w:val="005B2E0A"/>
    <w:rsid w:val="005B7C30"/>
    <w:rsid w:val="005C1013"/>
    <w:rsid w:val="005E2CD8"/>
    <w:rsid w:val="005E49FD"/>
    <w:rsid w:val="005F5ABE"/>
    <w:rsid w:val="00603A9B"/>
    <w:rsid w:val="00610967"/>
    <w:rsid w:val="00614981"/>
    <w:rsid w:val="00654910"/>
    <w:rsid w:val="00655DB9"/>
    <w:rsid w:val="00662D66"/>
    <w:rsid w:val="006652B2"/>
    <w:rsid w:val="00673827"/>
    <w:rsid w:val="00685CFC"/>
    <w:rsid w:val="00691D78"/>
    <w:rsid w:val="006A0592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0FC8"/>
    <w:rsid w:val="007A782A"/>
    <w:rsid w:val="007B6EBF"/>
    <w:rsid w:val="007B7937"/>
    <w:rsid w:val="007C46AB"/>
    <w:rsid w:val="007F08AA"/>
    <w:rsid w:val="0081690B"/>
    <w:rsid w:val="00827F6D"/>
    <w:rsid w:val="008350B3"/>
    <w:rsid w:val="00863730"/>
    <w:rsid w:val="00882563"/>
    <w:rsid w:val="00896E33"/>
    <w:rsid w:val="008B5CAC"/>
    <w:rsid w:val="008B6402"/>
    <w:rsid w:val="008B73DB"/>
    <w:rsid w:val="008C027C"/>
    <w:rsid w:val="008C59BA"/>
    <w:rsid w:val="008D1867"/>
    <w:rsid w:val="008D5BD1"/>
    <w:rsid w:val="008E525C"/>
    <w:rsid w:val="008F0F82"/>
    <w:rsid w:val="008F2C4D"/>
    <w:rsid w:val="008F643B"/>
    <w:rsid w:val="009152A8"/>
    <w:rsid w:val="009212F2"/>
    <w:rsid w:val="00942BD8"/>
    <w:rsid w:val="00951F56"/>
    <w:rsid w:val="00975A3D"/>
    <w:rsid w:val="00976532"/>
    <w:rsid w:val="00982B8C"/>
    <w:rsid w:val="009852C8"/>
    <w:rsid w:val="009920A2"/>
    <w:rsid w:val="009A73C4"/>
    <w:rsid w:val="009B70C8"/>
    <w:rsid w:val="009C2E35"/>
    <w:rsid w:val="009C4A98"/>
    <w:rsid w:val="009C6682"/>
    <w:rsid w:val="009E31FD"/>
    <w:rsid w:val="009E668F"/>
    <w:rsid w:val="009E71D3"/>
    <w:rsid w:val="009F028C"/>
    <w:rsid w:val="009F2DB2"/>
    <w:rsid w:val="009F3EC8"/>
    <w:rsid w:val="00A06691"/>
    <w:rsid w:val="00A11629"/>
    <w:rsid w:val="00A12C16"/>
    <w:rsid w:val="00A2037C"/>
    <w:rsid w:val="00A5156E"/>
    <w:rsid w:val="00A6224F"/>
    <w:rsid w:val="00A6738D"/>
    <w:rsid w:val="00A673D8"/>
    <w:rsid w:val="00A85679"/>
    <w:rsid w:val="00A95536"/>
    <w:rsid w:val="00AB1F2A"/>
    <w:rsid w:val="00AE1A89"/>
    <w:rsid w:val="00B24FE9"/>
    <w:rsid w:val="00B307B3"/>
    <w:rsid w:val="00B8500C"/>
    <w:rsid w:val="00B850F5"/>
    <w:rsid w:val="00B905D1"/>
    <w:rsid w:val="00B91532"/>
    <w:rsid w:val="00BA1CA5"/>
    <w:rsid w:val="00BC38F6"/>
    <w:rsid w:val="00BC7F9D"/>
    <w:rsid w:val="00BD794B"/>
    <w:rsid w:val="00BF3558"/>
    <w:rsid w:val="00BF589E"/>
    <w:rsid w:val="00C12C0B"/>
    <w:rsid w:val="00C216E6"/>
    <w:rsid w:val="00C425A7"/>
    <w:rsid w:val="00C479CE"/>
    <w:rsid w:val="00C60B0A"/>
    <w:rsid w:val="00C64DA1"/>
    <w:rsid w:val="00C75002"/>
    <w:rsid w:val="00C8332A"/>
    <w:rsid w:val="00C92568"/>
    <w:rsid w:val="00C955A4"/>
    <w:rsid w:val="00CA2CD6"/>
    <w:rsid w:val="00CA749E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3710B"/>
    <w:rsid w:val="00D416BF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3616"/>
    <w:rsid w:val="00DF563A"/>
    <w:rsid w:val="00E00A5A"/>
    <w:rsid w:val="00E16BF4"/>
    <w:rsid w:val="00E17836"/>
    <w:rsid w:val="00E457CE"/>
    <w:rsid w:val="00E62BF6"/>
    <w:rsid w:val="00E7225A"/>
    <w:rsid w:val="00E8348B"/>
    <w:rsid w:val="00E83F63"/>
    <w:rsid w:val="00E83FBC"/>
    <w:rsid w:val="00E85774"/>
    <w:rsid w:val="00E85804"/>
    <w:rsid w:val="00EA4242"/>
    <w:rsid w:val="00EB23F8"/>
    <w:rsid w:val="00EF654B"/>
    <w:rsid w:val="00F460B0"/>
    <w:rsid w:val="00F51467"/>
    <w:rsid w:val="00F5689E"/>
    <w:rsid w:val="00F60090"/>
    <w:rsid w:val="00F61C92"/>
    <w:rsid w:val="00F7606F"/>
    <w:rsid w:val="00F85E87"/>
    <w:rsid w:val="00F90516"/>
    <w:rsid w:val="00FB4C7E"/>
    <w:rsid w:val="00FD3386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73F19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ublicdomainpictures.net/en/view-image.php?image=29796&amp;picture=woman-and-ha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61</TotalTime>
  <Pages>2</Pages>
  <Words>107</Words>
  <Characters>749</Characters>
  <Application>Microsoft Office Word</Application>
  <DocSecurity>0</DocSecurity>
  <Lines>149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Sukhvinder Kaur</cp:lastModifiedBy>
  <cp:revision>68</cp:revision>
  <cp:lastPrinted>2018-04-15T17:50:00Z</cp:lastPrinted>
  <dcterms:created xsi:type="dcterms:W3CDTF">2021-08-06T08:02:00Z</dcterms:created>
  <dcterms:modified xsi:type="dcterms:W3CDTF">2024-04-25T08:16:00Z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08175a7d3cbf98223df759d7befda2d30570ec5725948e710b4d2f85df8d9570</vt:lpwstr>
  </property>
</Properties>
</file>