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63EFF510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1C4A16CA" w:rsidR="00D62E01" w:rsidRPr="000547C0" w:rsidRDefault="007136D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22/03/2024</w:t>
            </w:r>
          </w:p>
          <w:p w14:paraId="3C5464D8" w14:textId="55F3619E" w:rsidR="00D62E01" w:rsidRPr="000547C0" w:rsidRDefault="007136D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6.00 pm</w:t>
            </w:r>
          </w:p>
          <w:p w14:paraId="0CAD7FF3" w14:textId="4416CF85" w:rsidR="002B2D13" w:rsidRPr="000547C0" w:rsidRDefault="007136D1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Online Meeting via Discord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2D6B73D5" w:rsidR="002B2D13" w:rsidRPr="000547C0" w:rsidRDefault="007136D1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Freeza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5067EB9E" w:rsidR="002B2D13" w:rsidRPr="000547C0" w:rsidRDefault="007136D1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  <w:tc>
          <w:tcPr>
            <w:tcW w:w="1779" w:type="dxa"/>
          </w:tcPr>
          <w:p w14:paraId="2727D4AE" w14:textId="77777777" w:rsidR="002B2D13" w:rsidRPr="000547C0" w:rsidRDefault="0000000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727AA465" w:rsidR="002B2D13" w:rsidRPr="000547C0" w:rsidRDefault="007136D1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15C645F2" w:rsidR="00212D56" w:rsidRPr="000547C0" w:rsidRDefault="007136D1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Romaine, Bren, Sukh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37A7F96B" w:rsidR="00212D56" w:rsidRPr="000547C0" w:rsidRDefault="007136D1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3C59A23C" w:rsidR="00212D56" w:rsidRPr="000547C0" w:rsidRDefault="007136D1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379B93CB" w:rsidR="000547C0" w:rsidRPr="000547C0" w:rsidRDefault="007136D1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Persona Profiles completed / reviewed.</w:t>
            </w:r>
          </w:p>
          <w:p w14:paraId="2EDE499F" w14:textId="4B7C0204" w:rsidR="000547C0" w:rsidRPr="000547C0" w:rsidRDefault="007136D1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Start work on Progress Report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4D9C0463" w:rsidR="002B2D13" w:rsidRPr="000547C0" w:rsidRDefault="007136D1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 Profiles</w:t>
            </w:r>
          </w:p>
        </w:tc>
        <w:tc>
          <w:tcPr>
            <w:tcW w:w="1324" w:type="dxa"/>
          </w:tcPr>
          <w:p w14:paraId="0938B73C" w14:textId="77777777" w:rsidR="002B2D13" w:rsidRPr="000547C0" w:rsidRDefault="00000000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77777777" w:rsidR="002B2D13" w:rsidRPr="000547C0" w:rsidRDefault="00000000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86176056"/>
                <w:placeholder>
                  <w:docPart w:val="93DAE63784FD4FECB77146561E7BAED2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presenter here</w:t>
                </w:r>
              </w:sdtContent>
            </w:sdt>
          </w:p>
        </w:tc>
      </w:tr>
    </w:tbl>
    <w:p w14:paraId="674793E3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3ABC4F7D" w:rsidR="002B2D13" w:rsidRPr="000547C0" w:rsidRDefault="007136D1">
      <w:pPr>
        <w:rPr>
          <w:rFonts w:cstheme="minorHAnsi"/>
        </w:rPr>
      </w:pPr>
      <w:r>
        <w:rPr>
          <w:rFonts w:cstheme="minorHAnsi"/>
        </w:rPr>
        <w:t>Submit and review each other’s Persona Profiles to ensure they are following Iteration requirements.</w:t>
      </w:r>
    </w:p>
    <w:p w14:paraId="109ADBA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471D6B63" w:rsidR="002B2D13" w:rsidRPr="000547C0" w:rsidRDefault="007136D1">
      <w:pPr>
        <w:rPr>
          <w:rFonts w:cstheme="minorHAnsi"/>
        </w:rPr>
      </w:pPr>
      <w:r>
        <w:rPr>
          <w:rFonts w:cstheme="minorHAnsi"/>
        </w:rPr>
        <w:t>Persona Profiles reviewed and completed.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60882655" w:rsidR="002B2D13" w:rsidRPr="000547C0" w:rsidRDefault="007136D1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060" w:type="dxa"/>
          </w:tcPr>
          <w:p w14:paraId="06BF676B" w14:textId="5D370FE5" w:rsidR="002B2D13" w:rsidRPr="000547C0" w:rsidRDefault="007136D1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854" w:type="dxa"/>
          </w:tcPr>
          <w:p w14:paraId="696C4FD9" w14:textId="77777777" w:rsidR="002B2D13" w:rsidRDefault="007136D1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77EF2373" w14:textId="77CBE4BD" w:rsidR="007136D1" w:rsidRPr="000547C0" w:rsidRDefault="007136D1" w:rsidP="00D60069">
            <w:pPr>
              <w:spacing w:after="80"/>
              <w:rPr>
                <w:rFonts w:cstheme="minorHAnsi"/>
              </w:rPr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7DBACBC3" w:rsidR="00D62E01" w:rsidRPr="000547C0" w:rsidRDefault="007136D1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Start work on Progress Report</w:t>
            </w:r>
          </w:p>
        </w:tc>
        <w:tc>
          <w:tcPr>
            <w:tcW w:w="1324" w:type="dxa"/>
          </w:tcPr>
          <w:p w14:paraId="4091F5A5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5D45D998" w:rsidR="00D62E01" w:rsidRPr="000547C0" w:rsidRDefault="007136D1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</w:tr>
    </w:tbl>
    <w:p w14:paraId="678F69FE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0874AE44" w:rsidR="00D62E01" w:rsidRPr="000547C0" w:rsidRDefault="007136D1" w:rsidP="00D62E01">
      <w:pPr>
        <w:rPr>
          <w:rFonts w:cstheme="minorHAnsi"/>
        </w:rPr>
      </w:pPr>
      <w:r>
        <w:rPr>
          <w:rFonts w:cstheme="minorHAnsi"/>
        </w:rPr>
        <w:t>Group to discuss how to fill Progress Report.</w:t>
      </w:r>
    </w:p>
    <w:p w14:paraId="1804FCAD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08622EF4" w:rsidR="00D62E01" w:rsidRPr="000547C0" w:rsidRDefault="007136D1" w:rsidP="00D62E01">
      <w:pPr>
        <w:rPr>
          <w:rFonts w:cstheme="minorHAnsi"/>
        </w:rPr>
      </w:pPr>
      <w:r>
        <w:rPr>
          <w:rFonts w:cstheme="minorHAnsi"/>
        </w:rPr>
        <w:t xml:space="preserve">Group to come up with small paragraph on their thoughts about the team and who has contributed what. And to say </w:t>
      </w:r>
      <w:proofErr w:type="gramStart"/>
      <w:r>
        <w:rPr>
          <w:rFonts w:cstheme="minorHAnsi"/>
        </w:rPr>
        <w:t>whether or not</w:t>
      </w:r>
      <w:proofErr w:type="gramEnd"/>
      <w:r>
        <w:rPr>
          <w:rFonts w:cstheme="minorHAnsi"/>
        </w:rPr>
        <w:t xml:space="preserve"> they would like to continue as a team or split and continue individually.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1C31304C" w:rsidR="00D60069" w:rsidRPr="000547C0" w:rsidRDefault="007136D1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Write about team’s progress and contributions</w:t>
            </w:r>
          </w:p>
        </w:tc>
        <w:tc>
          <w:tcPr>
            <w:tcW w:w="3060" w:type="dxa"/>
          </w:tcPr>
          <w:p w14:paraId="5D1FAAC7" w14:textId="456A1E2C" w:rsidR="00D60069" w:rsidRPr="000547C0" w:rsidRDefault="007136D1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Romaine, Bren, Sukh</w:t>
            </w:r>
          </w:p>
        </w:tc>
        <w:tc>
          <w:tcPr>
            <w:tcW w:w="1854" w:type="dxa"/>
          </w:tcPr>
          <w:p w14:paraId="22E77F38" w14:textId="697E1A8E" w:rsidR="00D60069" w:rsidRPr="000547C0" w:rsidRDefault="007136D1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24/03/2024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6E9F49FB" w:rsidR="00D60069" w:rsidRPr="000547C0" w:rsidRDefault="007136D1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Think about staying as group or leaving</w:t>
            </w:r>
          </w:p>
        </w:tc>
        <w:tc>
          <w:tcPr>
            <w:tcW w:w="3060" w:type="dxa"/>
          </w:tcPr>
          <w:p w14:paraId="20BA607F" w14:textId="0903895C" w:rsidR="00D60069" w:rsidRPr="000547C0" w:rsidRDefault="007136D1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Romaine, Bren, Sukh</w:t>
            </w:r>
          </w:p>
        </w:tc>
        <w:tc>
          <w:tcPr>
            <w:tcW w:w="1854" w:type="dxa"/>
          </w:tcPr>
          <w:p w14:paraId="2914B697" w14:textId="55CD6B85" w:rsidR="00D60069" w:rsidRPr="000547C0" w:rsidRDefault="007136D1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24/03/2024</w:t>
            </w:r>
          </w:p>
        </w:tc>
      </w:tr>
    </w:tbl>
    <w:p w14:paraId="2697D922" w14:textId="77777777" w:rsidR="002B2D13" w:rsidRPr="000547C0" w:rsidRDefault="00000000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6EB8C2CA" w:rsidR="00212D56" w:rsidRPr="000547C0" w:rsidRDefault="007136D1" w:rsidP="00212D56">
      <w:pPr>
        <w:rPr>
          <w:rFonts w:cstheme="minorHAnsi"/>
        </w:rPr>
      </w:pPr>
      <w:r>
        <w:rPr>
          <w:rFonts w:cstheme="minorHAnsi"/>
        </w:rPr>
        <w:t>24/03/2024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BD92E" w14:textId="77777777" w:rsidR="00840BCC" w:rsidRDefault="00840BCC">
      <w:pPr>
        <w:spacing w:before="0" w:after="0"/>
      </w:pPr>
      <w:r>
        <w:separator/>
      </w:r>
    </w:p>
  </w:endnote>
  <w:endnote w:type="continuationSeparator" w:id="0">
    <w:p w14:paraId="7F778C88" w14:textId="77777777" w:rsidR="00840BCC" w:rsidRDefault="00840BC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12339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D7B8C" w14:textId="77777777" w:rsidR="00840BCC" w:rsidRDefault="00840BCC">
      <w:pPr>
        <w:spacing w:before="0" w:after="0"/>
      </w:pPr>
      <w:r>
        <w:separator/>
      </w:r>
    </w:p>
  </w:footnote>
  <w:footnote w:type="continuationSeparator" w:id="0">
    <w:p w14:paraId="39CF8554" w14:textId="77777777" w:rsidR="00840BCC" w:rsidRDefault="00840BC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80324115">
    <w:abstractNumId w:val="3"/>
  </w:num>
  <w:num w:numId="2" w16cid:durableId="1028677426">
    <w:abstractNumId w:val="4"/>
  </w:num>
  <w:num w:numId="3" w16cid:durableId="1089427803">
    <w:abstractNumId w:val="1"/>
  </w:num>
  <w:num w:numId="4" w16cid:durableId="2117479257">
    <w:abstractNumId w:val="0"/>
  </w:num>
  <w:num w:numId="5" w16cid:durableId="64307216">
    <w:abstractNumId w:val="1"/>
    <w:lvlOverride w:ilvl="0">
      <w:startOverride w:val="1"/>
    </w:lvlOverride>
  </w:num>
  <w:num w:numId="6" w16cid:durableId="1292244431">
    <w:abstractNumId w:val="1"/>
    <w:lvlOverride w:ilvl="0">
      <w:startOverride w:val="1"/>
    </w:lvlOverride>
  </w:num>
  <w:num w:numId="7" w16cid:durableId="70196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136D1"/>
    <w:rsid w:val="00734EEC"/>
    <w:rsid w:val="007F04FA"/>
    <w:rsid w:val="00840BCC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93DAE63784FD4FECB77146561E7BA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078AC-9B2E-4697-8140-861BD4645352}"/>
      </w:docPartPr>
      <w:docPartBody>
        <w:p w:rsidR="00515850" w:rsidRDefault="002779AB">
          <w:pPr>
            <w:pStyle w:val="93DAE63784FD4FECB77146561E7BAED2"/>
          </w:pPr>
          <w:r>
            <w:t>Enter presenter here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C6728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6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Romaine Box</cp:lastModifiedBy>
  <cp:revision>2</cp:revision>
  <dcterms:created xsi:type="dcterms:W3CDTF">2024-03-26T07:37:00Z</dcterms:created>
  <dcterms:modified xsi:type="dcterms:W3CDTF">2024-03-26T07:37:00Z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