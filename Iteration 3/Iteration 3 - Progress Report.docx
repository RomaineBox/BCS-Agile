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35F06" w14:textId="7E1B76BE" w:rsidR="00D077E9" w:rsidRDefault="00D077E9" w:rsidP="00D70D02">
      <w:r>
        <w:rPr>
          <w:noProof/>
        </w:rPr>
        <w:drawing>
          <wp:anchor distT="0" distB="0" distL="114300" distR="114300" simplePos="0" relativeHeight="251658240" behindDoc="1" locked="0" layoutInCell="1" allowOverlap="1" wp14:anchorId="5041237A" wp14:editId="6DFAEEBC">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12A5BC5" w14:textId="77777777" w:rsidTr="00D077E9">
        <w:trPr>
          <w:trHeight w:val="1894"/>
        </w:trPr>
        <w:tc>
          <w:tcPr>
            <w:tcW w:w="5580" w:type="dxa"/>
            <w:tcBorders>
              <w:top w:val="nil"/>
              <w:left w:val="nil"/>
              <w:bottom w:val="nil"/>
              <w:right w:val="nil"/>
            </w:tcBorders>
          </w:tcPr>
          <w:p w14:paraId="0BF11BFC" w14:textId="77777777" w:rsidR="00D077E9" w:rsidRDefault="00D077E9" w:rsidP="00D077E9">
            <w:r>
              <w:rPr>
                <w:noProof/>
              </w:rPr>
              <mc:AlternateContent>
                <mc:Choice Requires="wps">
                  <w:drawing>
                    <wp:anchor distT="0" distB="0" distL="114300" distR="114300" simplePos="0" relativeHeight="251662336" behindDoc="0" locked="0" layoutInCell="1" allowOverlap="1" wp14:anchorId="4EA5A652" wp14:editId="6C5F7C90">
                      <wp:simplePos x="0" y="0"/>
                      <wp:positionH relativeFrom="column">
                        <wp:posOffset>-1946</wp:posOffset>
                      </wp:positionH>
                      <wp:positionV relativeFrom="paragraph">
                        <wp:posOffset>-662</wp:posOffset>
                      </wp:positionV>
                      <wp:extent cx="3528695" cy="2062264"/>
                      <wp:effectExtent l="0" t="0" r="0" b="0"/>
                      <wp:wrapNone/>
                      <wp:docPr id="8" name="Text Box 8"/>
                      <wp:cNvGraphicFramePr/>
                      <a:graphic xmlns:a="http://schemas.openxmlformats.org/drawingml/2006/main">
                        <a:graphicData uri="http://schemas.microsoft.com/office/word/2010/wordprocessingShape">
                          <wps:wsp>
                            <wps:cNvSpPr txBox="1"/>
                            <wps:spPr>
                              <a:xfrm>
                                <a:off x="0" y="0"/>
                                <a:ext cx="3528695" cy="2062264"/>
                              </a:xfrm>
                              <a:prstGeom prst="rect">
                                <a:avLst/>
                              </a:prstGeom>
                              <a:noFill/>
                              <a:ln w="6350">
                                <a:noFill/>
                              </a:ln>
                            </wps:spPr>
                            <wps:txbx>
                              <w:txbxContent>
                                <w:p w14:paraId="4A76FA66" w14:textId="7635E3D8" w:rsidR="00D077E9" w:rsidRPr="00D01044" w:rsidRDefault="00D01044" w:rsidP="00D077E9">
                                  <w:pPr>
                                    <w:pStyle w:val="Title"/>
                                    <w:spacing w:after="0"/>
                                    <w:rPr>
                                      <w:u w:val="single"/>
                                    </w:rPr>
                                  </w:pPr>
                                  <w:r w:rsidRPr="00D01044">
                                    <w:rPr>
                                      <w:u w:val="single"/>
                                    </w:rPr>
                                    <w:t>ITPM5.240 Agile Projects</w:t>
                                  </w:r>
                                </w:p>
                                <w:p w14:paraId="2DA12C0B" w14:textId="23EDE99D" w:rsidR="00D01044" w:rsidRDefault="00D01044" w:rsidP="00D077E9">
                                  <w:pPr>
                                    <w:pStyle w:val="Title"/>
                                    <w:spacing w:after="0"/>
                                  </w:pPr>
                                  <w:r>
                                    <w:t xml:space="preserve">Iteration </w:t>
                                  </w:r>
                                  <w:r w:rsidR="00352A6C">
                                    <w:t>3</w:t>
                                  </w:r>
                                  <w:r>
                                    <w:t>:</w:t>
                                  </w:r>
                                </w:p>
                                <w:p w14:paraId="7942D02C" w14:textId="6DA64E03" w:rsidR="00D01044" w:rsidRPr="00D01044" w:rsidRDefault="00D01044" w:rsidP="00D077E9">
                                  <w:pPr>
                                    <w:pStyle w:val="Title"/>
                                    <w:spacing w:after="0"/>
                                    <w:rPr>
                                      <w:sz w:val="48"/>
                                      <w:szCs w:val="48"/>
                                    </w:rPr>
                                  </w:pPr>
                                  <w:r w:rsidRPr="00D01044">
                                    <w:rPr>
                                      <w:sz w:val="48"/>
                                      <w:szCs w:val="48"/>
                                    </w:rPr>
                                    <w:t>Progress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A5A652" id="_x0000_t202" coordsize="21600,21600" o:spt="202" path="m,l,21600r21600,l21600,xe">
                      <v:stroke joinstyle="miter"/>
                      <v:path gradientshapeok="t" o:connecttype="rect"/>
                    </v:shapetype>
                    <v:shape id="Text Box 8" o:spid="_x0000_s1026" type="#_x0000_t202" style="position:absolute;margin-left:-.15pt;margin-top:-.05pt;width:277.85pt;height:16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" filled="f" stroked="f" strokeweight=".5pt">
                      <v:textbox>
                        <w:txbxContent>
                          <w:p w14:paraId="4A76FA66" w14:textId="7635E3D8" w:rsidR="00D077E9" w:rsidRPr="00D01044" w:rsidRDefault="00D01044" w:rsidP="00D077E9">
                            <w:pPr>
                              <w:pStyle w:val="Title"/>
                              <w:spacing w:after="0"/>
                              <w:rPr>
                                <w:u w:val="single"/>
                              </w:rPr>
                            </w:pPr>
                            <w:r w:rsidRPr="00D01044">
                              <w:rPr>
                                <w:u w:val="single"/>
                              </w:rPr>
                              <w:t>ITPM5.240 Agile Projects</w:t>
                            </w:r>
                          </w:p>
                          <w:p w14:paraId="2DA12C0B" w14:textId="23EDE99D" w:rsidR="00D01044" w:rsidRDefault="00D01044" w:rsidP="00D077E9">
                            <w:pPr>
                              <w:pStyle w:val="Title"/>
                              <w:spacing w:after="0"/>
                            </w:pPr>
                            <w:r>
                              <w:t xml:space="preserve">Iteration </w:t>
                            </w:r>
                            <w:r w:rsidR="00352A6C">
                              <w:t>3</w:t>
                            </w:r>
                            <w:r>
                              <w:t>:</w:t>
                            </w:r>
                          </w:p>
                          <w:p w14:paraId="7942D02C" w14:textId="6DA64E03" w:rsidR="00D01044" w:rsidRPr="00D01044" w:rsidRDefault="00D01044" w:rsidP="00D077E9">
                            <w:pPr>
                              <w:pStyle w:val="Title"/>
                              <w:spacing w:after="0"/>
                              <w:rPr>
                                <w:sz w:val="48"/>
                                <w:szCs w:val="48"/>
                              </w:rPr>
                            </w:pPr>
                            <w:r w:rsidRPr="00D01044">
                              <w:rPr>
                                <w:sz w:val="48"/>
                                <w:szCs w:val="48"/>
                              </w:rPr>
                              <w:t>Progress Report</w:t>
                            </w:r>
                          </w:p>
                        </w:txbxContent>
                      </v:textbox>
                    </v:shape>
                  </w:pict>
                </mc:Fallback>
              </mc:AlternateContent>
            </w:r>
          </w:p>
          <w:p w14:paraId="3BCB4BDE" w14:textId="39552994" w:rsidR="00D077E9" w:rsidRDefault="00D077E9" w:rsidP="00D077E9"/>
        </w:tc>
      </w:tr>
      <w:tr w:rsidR="00D077E9" w14:paraId="500CB989" w14:textId="77777777" w:rsidTr="00D077E9">
        <w:trPr>
          <w:trHeight w:val="7636"/>
        </w:trPr>
        <w:tc>
          <w:tcPr>
            <w:tcW w:w="5580" w:type="dxa"/>
            <w:tcBorders>
              <w:top w:val="nil"/>
              <w:left w:val="nil"/>
              <w:bottom w:val="nil"/>
              <w:right w:val="nil"/>
            </w:tcBorders>
          </w:tcPr>
          <w:p w14:paraId="510F390E" w14:textId="755382CF" w:rsidR="00D077E9" w:rsidRDefault="00D01044" w:rsidP="00D077E9">
            <w:pPr>
              <w:rPr>
                <w:noProof/>
              </w:rPr>
            </w:pPr>
            <w:r>
              <w:rPr>
                <w:noProof/>
              </w:rPr>
              <mc:AlternateContent>
                <mc:Choice Requires="wps">
                  <w:drawing>
                    <wp:anchor distT="0" distB="0" distL="114300" distR="114300" simplePos="0" relativeHeight="251663360" behindDoc="0" locked="0" layoutInCell="1" allowOverlap="1" wp14:anchorId="1FCE3776" wp14:editId="37926BDA">
                      <wp:simplePos x="0" y="0"/>
                      <wp:positionH relativeFrom="column">
                        <wp:posOffset>-1527</wp:posOffset>
                      </wp:positionH>
                      <wp:positionV relativeFrom="paragraph">
                        <wp:posOffset>872747</wp:posOffset>
                      </wp:positionV>
                      <wp:extent cx="1390918" cy="0"/>
                      <wp:effectExtent l="0" t="19050" r="19050" b="19050"/>
                      <wp:wrapNone/>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E1B87" id="Straight Connector 5" o:spid="_x0000_s1026" alt="text divider"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pt,68.7pt" to="109.4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" strokecolor="#082a75 [3215]" strokeweight="3pt"/>
                  </w:pict>
                </mc:Fallback>
              </mc:AlternateContent>
            </w:r>
          </w:p>
        </w:tc>
      </w:tr>
      <w:tr w:rsidR="00D077E9" w14:paraId="41BAAFB4" w14:textId="77777777" w:rsidTr="00D077E9">
        <w:trPr>
          <w:trHeight w:val="2171"/>
        </w:trPr>
        <w:tc>
          <w:tcPr>
            <w:tcW w:w="5580" w:type="dxa"/>
            <w:tcBorders>
              <w:top w:val="nil"/>
              <w:left w:val="nil"/>
              <w:bottom w:val="nil"/>
              <w:right w:val="nil"/>
            </w:tcBorders>
          </w:tcPr>
          <w:p w14:paraId="13368DD8" w14:textId="26B68FC7" w:rsidR="00D077E9" w:rsidRDefault="00352A6C" w:rsidP="00D077E9">
            <w:r>
              <w:t>24</w:t>
            </w:r>
            <w:r w:rsidRPr="00352A6C">
              <w:rPr>
                <w:vertAlign w:val="superscript"/>
              </w:rPr>
              <w:t>th</w:t>
            </w:r>
            <w:r>
              <w:t xml:space="preserve"> May</w:t>
            </w:r>
          </w:p>
          <w:p w14:paraId="2EEC5F7A"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293016C" wp14:editId="3CAA687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83000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3D179427" w14:textId="77777777" w:rsidR="00D077E9" w:rsidRDefault="00D077E9" w:rsidP="00D077E9">
            <w:pPr>
              <w:rPr>
                <w:noProof/>
                <w:sz w:val="10"/>
                <w:szCs w:val="10"/>
              </w:rPr>
            </w:pPr>
          </w:p>
          <w:p w14:paraId="4C9B64EC" w14:textId="77777777" w:rsidR="00D077E9" w:rsidRDefault="00D077E9" w:rsidP="00D077E9">
            <w:pPr>
              <w:rPr>
                <w:noProof/>
                <w:sz w:val="10"/>
                <w:szCs w:val="10"/>
              </w:rPr>
            </w:pPr>
          </w:p>
          <w:p w14:paraId="007B99E4" w14:textId="6D5542EB" w:rsidR="00D077E9" w:rsidRDefault="00000000" w:rsidP="00D077E9">
            <w:sdt>
              <w:sdtPr>
                <w:id w:val="-1740469667"/>
                <w:placeholder>
                  <w:docPart w:val="7152E6E6CC8040F3AD769D7A5481774C"/>
                </w:placeholder>
                <w15:appearance w15:val="hidden"/>
              </w:sdtPr>
              <w:sdtContent>
                <w:r w:rsidR="00D01044">
                  <w:t>Group Freeza</w:t>
                </w:r>
              </w:sdtContent>
            </w:sdt>
          </w:p>
          <w:p w14:paraId="20CB5F60" w14:textId="7F06A61B" w:rsidR="00D077E9" w:rsidRDefault="00D077E9" w:rsidP="00D077E9">
            <w:r w:rsidRPr="00B231E5">
              <w:t>Authored by:</w:t>
            </w:r>
            <w:r>
              <w:t xml:space="preserve"> </w:t>
            </w:r>
            <w:sdt>
              <w:sdtPr>
                <w:alias w:val="Your Name"/>
                <w:tag w:val="Your Name"/>
                <w:id w:val="-180584491"/>
                <w:placeholder>
                  <w:docPart w:val="7D901E26C34D4BC09FECCA2E42125732"/>
                </w:placeholder>
                <w:dataBinding w:prefixMappings="xmlns:ns0='http://schemas.microsoft.com/office/2006/coverPageProps' " w:xpath="/ns0:CoverPageProperties[1]/ns0:CompanyFax[1]" w:storeItemID="{55AF091B-3C7A-41E3-B477-F2FDAA23CFDA}"/>
                <w15:appearance w15:val="hidden"/>
                <w:text w:multiLine="1"/>
              </w:sdtPr>
              <w:sdtContent>
                <w:r w:rsidR="00D01044">
                  <w:t>Romaine</w:t>
                </w:r>
                <w:r w:rsidR="001539CE">
                  <w:t>, Bren, Sukh</w:t>
                </w:r>
              </w:sdtContent>
            </w:sdt>
          </w:p>
          <w:p w14:paraId="3516AB69" w14:textId="77777777" w:rsidR="00D077E9" w:rsidRPr="00D86945" w:rsidRDefault="00D077E9" w:rsidP="00D077E9">
            <w:pPr>
              <w:rPr>
                <w:noProof/>
                <w:sz w:val="10"/>
                <w:szCs w:val="10"/>
              </w:rPr>
            </w:pPr>
          </w:p>
        </w:tc>
      </w:tr>
    </w:tbl>
    <w:p w14:paraId="31F35256" w14:textId="59F42DB2" w:rsidR="00D077E9" w:rsidRDefault="00D077E9">
      <w:pPr>
        <w:spacing w:after="200"/>
      </w:pPr>
      <w:r>
        <w:rPr>
          <w:noProof/>
        </w:rPr>
        <mc:AlternateContent>
          <mc:Choice Requires="wps">
            <w:drawing>
              <wp:anchor distT="0" distB="0" distL="114300" distR="114300" simplePos="0" relativeHeight="251659264" behindDoc="1" locked="0" layoutInCell="1" allowOverlap="1" wp14:anchorId="1473188A" wp14:editId="0789F43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D1331B"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590B2F7D" wp14:editId="4A56A1D1">
                <wp:simplePos x="0" y="0"/>
                <wp:positionH relativeFrom="column">
                  <wp:posOffset>-205105</wp:posOffset>
                </wp:positionH>
                <wp:positionV relativeFrom="page">
                  <wp:posOffset>900430</wp:posOffset>
                </wp:positionV>
                <wp:extent cx="3938905" cy="8267700"/>
                <wp:effectExtent l="0" t="0" r="4445" b="952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D2E59" id="Rectangle 3" o:spid="_x0000_s1026" alt="white rectangle for text on cover" style="position:absolute;margin-left:-16.15pt;margin-top:70.9pt;width:310.15pt;height:6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p w14:paraId="27E9D29A" w14:textId="1F6D3358" w:rsidR="0087605E" w:rsidRPr="007C52A2" w:rsidRDefault="001F5803" w:rsidP="001F5803">
      <w:pPr>
        <w:pStyle w:val="Title"/>
        <w:rPr>
          <w:i/>
          <w:iCs/>
          <w:u w:val="single"/>
        </w:rPr>
      </w:pPr>
      <w:r w:rsidRPr="007C52A2">
        <w:rPr>
          <w:i/>
          <w:iCs/>
          <w:u w:val="single"/>
        </w:rPr>
        <w:lastRenderedPageBreak/>
        <w:t>Progress Report</w:t>
      </w:r>
    </w:p>
    <w:p w14:paraId="2783BC15" w14:textId="77777777" w:rsidR="001F5803" w:rsidRDefault="001F5803" w:rsidP="00DF027C"/>
    <w:p w14:paraId="475447B3" w14:textId="77777777" w:rsidR="00D01044" w:rsidRDefault="00D01044" w:rsidP="00D01044"/>
    <w:p w14:paraId="14E84B84" w14:textId="77777777" w:rsidR="00917885" w:rsidRDefault="00352A6C" w:rsidP="00DF027C">
      <w:r>
        <w:t>With Iteration 3 coming to an end, the progress we’ve made as a team has been steady and constant. We made the decision to have more frequent meetings as last Iteration we were lacking in that we had very few over the many weeks.</w:t>
      </w:r>
    </w:p>
    <w:p w14:paraId="1AFA3EE8" w14:textId="77777777" w:rsidR="00917885" w:rsidRDefault="00917885" w:rsidP="00DF027C"/>
    <w:p w14:paraId="70EF5693" w14:textId="77777777" w:rsidR="00917885" w:rsidRDefault="00917885" w:rsidP="00DF027C">
      <w:r>
        <w:t>As a team, we quickly handled the Risk Register in a single session as some of our members have had previous experience in completing Risk Registers in the past.</w:t>
      </w:r>
    </w:p>
    <w:p w14:paraId="5BD199E2" w14:textId="40B30887" w:rsidR="00917885" w:rsidRDefault="00917885" w:rsidP="00DF027C">
      <w:r>
        <w:t>The Gantt Chart is also constantly being filled in as we compare the stages along with our progress in this Iteration and will be nearing completion in the coming days.</w:t>
      </w:r>
    </w:p>
    <w:p w14:paraId="66105446" w14:textId="77777777" w:rsidR="00917885" w:rsidRDefault="00917885" w:rsidP="00DF027C"/>
    <w:p w14:paraId="4788F4EC" w14:textId="130947B3" w:rsidR="00352A6C" w:rsidRDefault="00352A6C" w:rsidP="00DF027C">
      <w:r>
        <w:t xml:space="preserve">This Iteration was mainly focused on GitHub related tasks and being still very new to GitHub, we found this difficult. With the help of more frequent meetings, we were able to get almost all the GitHub tasks completed with few left to finalize and upload. Running into problems was almost a risk we knew we were going to come across and that ultimately came down to how much personal time we were spending researching and familiarizing ourselves with GitHub and its applications. With Bren working on the KanBan board and Romaine setting up the </w:t>
      </w:r>
      <w:r w:rsidR="00145FB5">
        <w:t>group’s</w:t>
      </w:r>
      <w:r>
        <w:t xml:space="preserve"> Repository, Sukh was able to do a few tasks on GitHub by uploading files to the repository herself. To even work load amongst the group, we agreed for Sukh to handle the User Testing and document it along with uploading her findings onto the GitHub groups page.</w:t>
      </w:r>
    </w:p>
    <w:p w14:paraId="77739CF3" w14:textId="77777777" w:rsidR="00352A6C" w:rsidRDefault="00352A6C" w:rsidP="00DF027C"/>
    <w:p w14:paraId="69ABEADC" w14:textId="60BF4046" w:rsidR="00192C36" w:rsidRPr="00D70D02" w:rsidRDefault="00352A6C" w:rsidP="00DF027C">
      <w:r>
        <w:t xml:space="preserve">Overall, GitHub has still proven to be our biggest weakness, but it also has shown that our biggest strength has been being able to work in a team and </w:t>
      </w:r>
      <w:r w:rsidR="00145FB5">
        <w:t>get the tasks done in the end.</w:t>
      </w:r>
      <w:r>
        <w:t xml:space="preserve"> </w:t>
      </w:r>
    </w:p>
    <w:sectPr w:rsidR="00192C36" w:rsidRPr="00D70D02" w:rsidSect="00A25B8C">
      <w:headerReference w:type="default" r:id="rId8"/>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9F5DE" w14:textId="77777777" w:rsidR="00D272A8" w:rsidRDefault="00D272A8">
      <w:r>
        <w:separator/>
      </w:r>
    </w:p>
    <w:p w14:paraId="57C9F3BA" w14:textId="77777777" w:rsidR="00D272A8" w:rsidRDefault="00D272A8"/>
  </w:endnote>
  <w:endnote w:type="continuationSeparator" w:id="0">
    <w:p w14:paraId="5B67FEDF" w14:textId="77777777" w:rsidR="00D272A8" w:rsidRDefault="00D272A8">
      <w:r>
        <w:continuationSeparator/>
      </w:r>
    </w:p>
    <w:p w14:paraId="3FA98AB4" w14:textId="77777777" w:rsidR="00D272A8" w:rsidRDefault="00D272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748919"/>
      <w:docPartObj>
        <w:docPartGallery w:val="Page Numbers (Bottom of Page)"/>
        <w:docPartUnique/>
      </w:docPartObj>
    </w:sdtPr>
    <w:sdtEndPr>
      <w:rPr>
        <w:noProof/>
      </w:rPr>
    </w:sdtEndPr>
    <w:sdtContent>
      <w:p w14:paraId="7E80BAED"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B9001E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6C407" w14:textId="77777777" w:rsidR="00D272A8" w:rsidRDefault="00D272A8">
      <w:r>
        <w:separator/>
      </w:r>
    </w:p>
    <w:p w14:paraId="1CBB3582" w14:textId="77777777" w:rsidR="00D272A8" w:rsidRDefault="00D272A8"/>
  </w:footnote>
  <w:footnote w:type="continuationSeparator" w:id="0">
    <w:p w14:paraId="0FE65A3E" w14:textId="77777777" w:rsidR="00D272A8" w:rsidRDefault="00D272A8">
      <w:r>
        <w:continuationSeparator/>
      </w:r>
    </w:p>
    <w:p w14:paraId="1320B8EB" w14:textId="77777777" w:rsidR="00D272A8" w:rsidRDefault="00D272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BD5402B" w14:textId="77777777" w:rsidTr="00D077E9">
      <w:trPr>
        <w:trHeight w:val="978"/>
      </w:trPr>
      <w:tc>
        <w:tcPr>
          <w:tcW w:w="9990" w:type="dxa"/>
          <w:tcBorders>
            <w:top w:val="nil"/>
            <w:left w:val="nil"/>
            <w:bottom w:val="single" w:sz="36" w:space="0" w:color="34ABA2" w:themeColor="accent3"/>
            <w:right w:val="nil"/>
          </w:tcBorders>
        </w:tcPr>
        <w:p w14:paraId="7DF1AF0B" w14:textId="77777777" w:rsidR="00D077E9" w:rsidRDefault="00D077E9">
          <w:pPr>
            <w:pStyle w:val="Header"/>
          </w:pPr>
        </w:p>
      </w:tc>
    </w:tr>
  </w:tbl>
  <w:p w14:paraId="7F0B963F"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FF"/>
    <w:rsid w:val="0002482E"/>
    <w:rsid w:val="00050324"/>
    <w:rsid w:val="000A0150"/>
    <w:rsid w:val="000E63C9"/>
    <w:rsid w:val="00130E9D"/>
    <w:rsid w:val="00145FB5"/>
    <w:rsid w:val="00150A6D"/>
    <w:rsid w:val="001539CE"/>
    <w:rsid w:val="001637C7"/>
    <w:rsid w:val="00185B35"/>
    <w:rsid w:val="00192C36"/>
    <w:rsid w:val="001F2BC8"/>
    <w:rsid w:val="001F5803"/>
    <w:rsid w:val="001F5F6B"/>
    <w:rsid w:val="00243EBC"/>
    <w:rsid w:val="00246A35"/>
    <w:rsid w:val="00284348"/>
    <w:rsid w:val="002F51F5"/>
    <w:rsid w:val="00312137"/>
    <w:rsid w:val="00330359"/>
    <w:rsid w:val="0033762F"/>
    <w:rsid w:val="00352A6C"/>
    <w:rsid w:val="00360E1E"/>
    <w:rsid w:val="00366C7E"/>
    <w:rsid w:val="00384EA3"/>
    <w:rsid w:val="00385E36"/>
    <w:rsid w:val="003A39A1"/>
    <w:rsid w:val="003C2191"/>
    <w:rsid w:val="003D3863"/>
    <w:rsid w:val="004110DE"/>
    <w:rsid w:val="0044085A"/>
    <w:rsid w:val="004A2765"/>
    <w:rsid w:val="004B21A5"/>
    <w:rsid w:val="005037F0"/>
    <w:rsid w:val="00516A86"/>
    <w:rsid w:val="005275F6"/>
    <w:rsid w:val="00541EAE"/>
    <w:rsid w:val="00572102"/>
    <w:rsid w:val="005F1BB0"/>
    <w:rsid w:val="00656C4D"/>
    <w:rsid w:val="006C2504"/>
    <w:rsid w:val="006E5716"/>
    <w:rsid w:val="006E78BA"/>
    <w:rsid w:val="007302B3"/>
    <w:rsid w:val="00730733"/>
    <w:rsid w:val="00730E3A"/>
    <w:rsid w:val="00736AAF"/>
    <w:rsid w:val="00765B2A"/>
    <w:rsid w:val="00783A34"/>
    <w:rsid w:val="007C52A2"/>
    <w:rsid w:val="007C6B52"/>
    <w:rsid w:val="007D164C"/>
    <w:rsid w:val="007D16C5"/>
    <w:rsid w:val="00862FE4"/>
    <w:rsid w:val="0086389A"/>
    <w:rsid w:val="0087605E"/>
    <w:rsid w:val="008B1FEE"/>
    <w:rsid w:val="00903C32"/>
    <w:rsid w:val="00916B16"/>
    <w:rsid w:val="009173B9"/>
    <w:rsid w:val="00917885"/>
    <w:rsid w:val="0093335D"/>
    <w:rsid w:val="0093613E"/>
    <w:rsid w:val="00943026"/>
    <w:rsid w:val="00966B81"/>
    <w:rsid w:val="009C7720"/>
    <w:rsid w:val="00A23AFA"/>
    <w:rsid w:val="00A25B8C"/>
    <w:rsid w:val="00A31B3E"/>
    <w:rsid w:val="00A532F3"/>
    <w:rsid w:val="00A8489E"/>
    <w:rsid w:val="00A93DFF"/>
    <w:rsid w:val="00AC29F3"/>
    <w:rsid w:val="00B231E5"/>
    <w:rsid w:val="00BE1C94"/>
    <w:rsid w:val="00C02B87"/>
    <w:rsid w:val="00C4086D"/>
    <w:rsid w:val="00CA1896"/>
    <w:rsid w:val="00CB5B28"/>
    <w:rsid w:val="00CF5371"/>
    <w:rsid w:val="00D01044"/>
    <w:rsid w:val="00D0323A"/>
    <w:rsid w:val="00D0559F"/>
    <w:rsid w:val="00D077E9"/>
    <w:rsid w:val="00D272A8"/>
    <w:rsid w:val="00D32B73"/>
    <w:rsid w:val="00D42CB7"/>
    <w:rsid w:val="00D5413D"/>
    <w:rsid w:val="00D570A9"/>
    <w:rsid w:val="00D70D02"/>
    <w:rsid w:val="00D770C7"/>
    <w:rsid w:val="00D7711A"/>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32C1D"/>
  <w15:docId w15:val="{369C937A-1285-4FE5-B497-8715CC07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60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GPC\AppData\Local\Microsoft\Office\16.0\DTS\en-NZ%7b7E8DD2A6-AED0-404D-AB5D-B14ED2AB01BD%7d\%7bB5212185-4920-49FD-AAF7-EA79D0EEE029%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52E6E6CC8040F3AD769D7A5481774C"/>
        <w:category>
          <w:name w:val="General"/>
          <w:gallery w:val="placeholder"/>
        </w:category>
        <w:types>
          <w:type w:val="bbPlcHdr"/>
        </w:types>
        <w:behaviors>
          <w:behavior w:val="content"/>
        </w:behaviors>
        <w:guid w:val="{984BB459-BA03-4C90-BF56-671F79B8E589}"/>
      </w:docPartPr>
      <w:docPartBody>
        <w:p w:rsidR="008A2D0C" w:rsidRDefault="00000000">
          <w:pPr>
            <w:pStyle w:val="7152E6E6CC8040F3AD769D7A5481774C"/>
          </w:pPr>
          <w:r>
            <w:t>COMPANY NAME</w:t>
          </w:r>
        </w:p>
      </w:docPartBody>
    </w:docPart>
    <w:docPart>
      <w:docPartPr>
        <w:name w:val="7D901E26C34D4BC09FECCA2E42125732"/>
        <w:category>
          <w:name w:val="General"/>
          <w:gallery w:val="placeholder"/>
        </w:category>
        <w:types>
          <w:type w:val="bbPlcHdr"/>
        </w:types>
        <w:behaviors>
          <w:behavior w:val="content"/>
        </w:behaviors>
        <w:guid w:val="{1CFBF5BA-4FF4-4DAC-820F-56C3D317FE77}"/>
      </w:docPartPr>
      <w:docPartBody>
        <w:p w:rsidR="008A2D0C" w:rsidRDefault="00000000">
          <w:pPr>
            <w:pStyle w:val="7D901E26C34D4BC09FECCA2E4212573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DE"/>
    <w:rsid w:val="000C7B99"/>
    <w:rsid w:val="000D0CDE"/>
    <w:rsid w:val="000E12E4"/>
    <w:rsid w:val="004659A6"/>
    <w:rsid w:val="004A2765"/>
    <w:rsid w:val="00793C62"/>
    <w:rsid w:val="008A2D0C"/>
    <w:rsid w:val="00F001F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en-N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0E2841" w:themeColor="text2"/>
      <w:spacing w:val="20"/>
      <w:kern w:val="0"/>
      <w:sz w:val="32"/>
      <w:szCs w:val="22"/>
      <w:lang w:val="en-US" w:eastAsia="en-US"/>
      <w14:ligatures w14:val="none"/>
    </w:rPr>
  </w:style>
  <w:style w:type="character" w:customStyle="1" w:styleId="SubtitleChar">
    <w:name w:val="Subtitle Char"/>
    <w:basedOn w:val="DefaultParagraphFont"/>
    <w:link w:val="Subtitle"/>
    <w:uiPriority w:val="2"/>
    <w:rPr>
      <w:caps/>
      <w:color w:val="0E2841" w:themeColor="text2"/>
      <w:spacing w:val="20"/>
      <w:kern w:val="0"/>
      <w:sz w:val="32"/>
      <w:szCs w:val="22"/>
      <w:lang w:val="en-US" w:eastAsia="en-US"/>
      <w14:ligatures w14:val="none"/>
    </w:rPr>
  </w:style>
  <w:style w:type="paragraph" w:customStyle="1" w:styleId="7152E6E6CC8040F3AD769D7A5481774C">
    <w:name w:val="7152E6E6CC8040F3AD769D7A5481774C"/>
  </w:style>
  <w:style w:type="paragraph" w:customStyle="1" w:styleId="7D901E26C34D4BC09FECCA2E42125732">
    <w:name w:val="7D901E26C34D4BC09FECCA2E421257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Romaine, Bren, Sukh</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{B5212185-4920-49FD-AAF7-EA79D0EEE029}tf16392850_win32</Template>
  <TotalTime>4</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GGPC</dc:creator>
  <cp:keywords/>
  <cp:lastModifiedBy>Romaine Box</cp:lastModifiedBy>
  <cp:revision>3</cp:revision>
  <cp:lastPrinted>2006-08-01T17:47:00Z</cp:lastPrinted>
  <dcterms:created xsi:type="dcterms:W3CDTF">2024-05-23T23:19:00Z</dcterms:created>
  <dcterms:modified xsi:type="dcterms:W3CDTF">2024-05-23T23:22:00Z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