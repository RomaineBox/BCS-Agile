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E4A89" w14:textId="76C252DC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E9544D">
        <w:rPr>
          <w:rFonts w:asciiTheme="minorHAnsi" w:hAnsiTheme="minorHAnsi" w:cstheme="minorHAnsi"/>
          <w:color w:val="1F497D" w:themeColor="text2"/>
        </w:rPr>
        <w:t>3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3DD4573F" w:rsidR="00D62E01" w:rsidRPr="000547C0" w:rsidRDefault="00305034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AC289B">
              <w:rPr>
                <w:rFonts w:asciiTheme="minorHAnsi" w:hAnsiTheme="minorHAnsi" w:cstheme="minorHAnsi"/>
              </w:rPr>
              <w:t>9</w:t>
            </w:r>
            <w:r w:rsidR="00E9544D">
              <w:rPr>
                <w:rFonts w:asciiTheme="minorHAnsi" w:hAnsiTheme="minorHAnsi" w:cstheme="minorHAnsi"/>
              </w:rPr>
              <w:t>/05/2024</w:t>
            </w:r>
          </w:p>
          <w:p w14:paraId="3C5464D8" w14:textId="01154015" w:rsidR="00D62E01" w:rsidRPr="000547C0" w:rsidRDefault="005C180E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6.00pm</w:t>
            </w:r>
          </w:p>
          <w:p w14:paraId="0CAD7FF3" w14:textId="7A686A55" w:rsidR="002B2D13" w:rsidRPr="000547C0" w:rsidRDefault="005C180E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Online via Discord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652A2049" w:rsidR="002B2D13" w:rsidRPr="000547C0" w:rsidRDefault="005C180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Freeza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1BC12BAD" w:rsidR="002B2D13" w:rsidRPr="000547C0" w:rsidRDefault="005C180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  <w:tc>
          <w:tcPr>
            <w:tcW w:w="1779" w:type="dxa"/>
          </w:tcPr>
          <w:p w14:paraId="2727D4AE" w14:textId="77777777" w:rsidR="002B2D13" w:rsidRPr="000547C0" w:rsidRDefault="0000000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77A25D59" w:rsidR="002B2D13" w:rsidRPr="000547C0" w:rsidRDefault="005C180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7FF767FF" w:rsidR="00212D56" w:rsidRPr="000547C0" w:rsidRDefault="005C180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Romaine, Bren, Sukh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10B1BFDF" w:rsidR="00212D56" w:rsidRPr="000547C0" w:rsidRDefault="005C180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2C05B1A4" w:rsidR="00212D56" w:rsidRPr="000547C0" w:rsidRDefault="005C180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7BC90FE0" w14:textId="77777777" w:rsidR="000547C0" w:rsidRDefault="00305034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Finalising</w:t>
            </w:r>
            <w:proofErr w:type="spellEnd"/>
            <w:r>
              <w:rPr>
                <w:rFonts w:cstheme="minorHAnsi"/>
              </w:rPr>
              <w:t xml:space="preserve"> Iteration</w:t>
            </w:r>
          </w:p>
          <w:p w14:paraId="2EDE499F" w14:textId="613BACF0" w:rsidR="00AC289B" w:rsidRPr="000547C0" w:rsidRDefault="00AC289B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Upload everything and final hand in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TopicSection"/>
            <w:bookmarkStart w:id="1" w:name="MinuteItems"/>
            <w:bookmarkEnd w:id="1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59B0A0B7" w:rsidR="002B2D13" w:rsidRPr="000547C0" w:rsidRDefault="00AC289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Finalising</w:t>
            </w:r>
            <w:proofErr w:type="spellEnd"/>
            <w:r>
              <w:rPr>
                <w:rFonts w:cstheme="minorHAnsi"/>
              </w:rPr>
              <w:t xml:space="preserve"> Iteration</w:t>
            </w:r>
          </w:p>
        </w:tc>
        <w:tc>
          <w:tcPr>
            <w:tcW w:w="1324" w:type="dxa"/>
          </w:tcPr>
          <w:p w14:paraId="0938B73C" w14:textId="77777777" w:rsidR="002B2D13" w:rsidRPr="000547C0" w:rsidRDefault="00000000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29BE679D" w:rsidR="002B2D13" w:rsidRPr="000547C0" w:rsidRDefault="005C180E">
            <w:pPr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</w:tr>
    </w:tbl>
    <w:p w14:paraId="674793E3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35C81AF4" w:rsidR="002B2D13" w:rsidRPr="000547C0" w:rsidRDefault="00AC289B">
      <w:pPr>
        <w:rPr>
          <w:rFonts w:cstheme="minorHAnsi"/>
        </w:rPr>
      </w:pPr>
      <w:proofErr w:type="spellStart"/>
      <w:r>
        <w:rPr>
          <w:rFonts w:cstheme="minorHAnsi"/>
        </w:rPr>
        <w:t>Finalise</w:t>
      </w:r>
      <w:proofErr w:type="spellEnd"/>
      <w:r>
        <w:rPr>
          <w:rFonts w:cstheme="minorHAnsi"/>
        </w:rPr>
        <w:t xml:space="preserve"> all documents and tasks from Iterations 1 to 3</w:t>
      </w:r>
    </w:p>
    <w:p w14:paraId="109ADBA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5AA1160E" w:rsidR="002B2D13" w:rsidRPr="000547C0" w:rsidRDefault="00AC289B">
      <w:pPr>
        <w:rPr>
          <w:rFonts w:cstheme="minorHAnsi"/>
        </w:rPr>
      </w:pPr>
      <w:r>
        <w:rPr>
          <w:rFonts w:cstheme="minorHAnsi"/>
        </w:rPr>
        <w:t xml:space="preserve">Completed and handed in all </w:t>
      </w:r>
      <w:proofErr w:type="gramStart"/>
      <w:r>
        <w:rPr>
          <w:rFonts w:cstheme="minorHAnsi"/>
        </w:rPr>
        <w:t>documents</w:t>
      </w:r>
      <w:proofErr w:type="gramEnd"/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AC289B" w:rsidRPr="000547C0" w14:paraId="2C2FD9BB" w14:textId="77777777" w:rsidTr="00D60069">
        <w:trPr>
          <w:gridAfter w:val="2"/>
          <w:wAfter w:w="4914" w:type="dxa"/>
        </w:trPr>
        <w:tc>
          <w:tcPr>
            <w:tcW w:w="5310" w:type="dxa"/>
          </w:tcPr>
          <w:p w14:paraId="21A309E5" w14:textId="70D81064" w:rsidR="00AC289B" w:rsidRPr="000547C0" w:rsidRDefault="00AC289B" w:rsidP="00AC289B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HAnsi"/>
              </w:rPr>
            </w:pP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77777777" w:rsidR="002B2D13" w:rsidRPr="000547C0" w:rsidRDefault="00000000" w:rsidP="00D60069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924879657"/>
                <w:placeholder>
                  <w:docPart w:val="D1A8EF78FBD7464C80772789DF9122A2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7376FD88" w14:textId="77777777" w:rsidR="002B2D13" w:rsidRPr="000547C0" w:rsidRDefault="00000000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483474240"/>
                <w:placeholder>
                  <w:docPart w:val="F037A2D573AA4FE6A2BE2205F505BFEA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36E951F4" w14:textId="77777777" w:rsidR="002B2D13" w:rsidRPr="000547C0" w:rsidRDefault="00000000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74463000"/>
                <w:placeholder>
                  <w:docPart w:val="03F030CB40FA424CBBA742F9B0CE11EC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77777777" w:rsidR="002B2D13" w:rsidRPr="000547C0" w:rsidRDefault="00000000" w:rsidP="00D60069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71140849"/>
                <w:placeholder>
                  <w:docPart w:val="B97A24B5040548F9BF1B99E31C5E8674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2B16AE69" w14:textId="77777777" w:rsidR="002B2D13" w:rsidRPr="000547C0" w:rsidRDefault="00000000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90829446"/>
                <w:placeholder>
                  <w:docPart w:val="8D7CFFE150034721BA0CEF51CF8451A5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202DBE6C" w14:textId="77777777" w:rsidR="002B2D13" w:rsidRPr="000547C0" w:rsidRDefault="00000000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54030449"/>
                <w:placeholder>
                  <w:docPart w:val="7D16E939102F44659A88884796731DB4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0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1F9DDA16" w:rsidR="00D62E01" w:rsidRPr="000547C0" w:rsidRDefault="00AC289B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all documents to GitHub</w:t>
            </w:r>
          </w:p>
        </w:tc>
        <w:tc>
          <w:tcPr>
            <w:tcW w:w="1324" w:type="dxa"/>
          </w:tcPr>
          <w:p w14:paraId="4091F5A5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61388954" w:rsidR="00D62E01" w:rsidRPr="000547C0" w:rsidRDefault="00E9544D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</w:tr>
    </w:tbl>
    <w:p w14:paraId="678F69FE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64D31845" w:rsidR="00D62E01" w:rsidRPr="000547C0" w:rsidRDefault="00AC289B" w:rsidP="00D62E01">
      <w:pPr>
        <w:rPr>
          <w:rFonts w:cstheme="minorHAnsi"/>
        </w:rPr>
      </w:pPr>
      <w:r>
        <w:rPr>
          <w:rFonts w:cstheme="minorHAnsi"/>
        </w:rPr>
        <w:t xml:space="preserve">Upload and hand in everything left to hand in. Final report to be </w:t>
      </w:r>
      <w:proofErr w:type="gramStart"/>
      <w:r>
        <w:rPr>
          <w:rFonts w:cstheme="minorHAnsi"/>
        </w:rPr>
        <w:t>done</w:t>
      </w:r>
      <w:proofErr w:type="gramEnd"/>
    </w:p>
    <w:p w14:paraId="1804FCAD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2B122446" w:rsidR="00D62E01" w:rsidRPr="000547C0" w:rsidRDefault="00AC289B" w:rsidP="00D62E01">
      <w:pPr>
        <w:rPr>
          <w:rFonts w:cstheme="minorHAnsi"/>
        </w:rPr>
      </w:pPr>
      <w:r>
        <w:rPr>
          <w:rFonts w:cstheme="minorHAnsi"/>
        </w:rPr>
        <w:t xml:space="preserve">Gantt Chart and minutes to be uploaded and </w:t>
      </w:r>
      <w:proofErr w:type="gramStart"/>
      <w:r>
        <w:rPr>
          <w:rFonts w:cstheme="minorHAnsi"/>
        </w:rPr>
        <w:t>completed</w:t>
      </w:r>
      <w:proofErr w:type="gramEnd"/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041E3C55" w:rsidR="00D60069" w:rsidRPr="000547C0" w:rsidRDefault="00AC289B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Upload final tasks</w:t>
            </w:r>
          </w:p>
        </w:tc>
        <w:tc>
          <w:tcPr>
            <w:tcW w:w="3060" w:type="dxa"/>
          </w:tcPr>
          <w:p w14:paraId="5D1FAAC7" w14:textId="79558379" w:rsidR="00D60069" w:rsidRPr="000547C0" w:rsidRDefault="00AC289B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  <w:tc>
          <w:tcPr>
            <w:tcW w:w="1854" w:type="dxa"/>
          </w:tcPr>
          <w:p w14:paraId="22E77F38" w14:textId="6EB50341" w:rsidR="00D60069" w:rsidRPr="000547C0" w:rsidRDefault="00AC289B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31/05/2024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77777777" w:rsidR="00D60069" w:rsidRPr="000547C0" w:rsidRDefault="00000000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2135979729"/>
                <w:placeholder>
                  <w:docPart w:val="7FA608E43E9143A7BD7D9F76906FD850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20BA607F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826508862"/>
                <w:placeholder>
                  <w:docPart w:val="43545A57ED664B3BA892BDAA35D7C9CA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2914B697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2934574"/>
                <w:placeholder>
                  <w:docPart w:val="EA9B565DA36B47E780336153E8607086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</w:tbl>
    <w:p w14:paraId="2697D922" w14:textId="77777777" w:rsidR="002B2D13" w:rsidRPr="000547C0" w:rsidRDefault="00000000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CD0098F" w14:textId="1D96F5E7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  <w:r w:rsidR="00E9544D">
        <w:rPr>
          <w:rFonts w:cstheme="minorHAnsi"/>
        </w:rPr>
        <w:t xml:space="preserve"> </w:t>
      </w:r>
      <w:r w:rsidR="00AC289B">
        <w:rPr>
          <w:rFonts w:cstheme="minorHAnsi"/>
        </w:rPr>
        <w:t>-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2FB43" w14:textId="77777777" w:rsidR="002D71E2" w:rsidRDefault="002D71E2">
      <w:pPr>
        <w:spacing w:before="0" w:after="0"/>
      </w:pPr>
      <w:r>
        <w:separator/>
      </w:r>
    </w:p>
  </w:endnote>
  <w:endnote w:type="continuationSeparator" w:id="0">
    <w:p w14:paraId="2E1BC5AD" w14:textId="77777777" w:rsidR="002D71E2" w:rsidRDefault="002D71E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12339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D0A5F" w14:textId="77777777" w:rsidR="002D71E2" w:rsidRDefault="002D71E2">
      <w:pPr>
        <w:spacing w:before="0" w:after="0"/>
      </w:pPr>
      <w:r>
        <w:separator/>
      </w:r>
    </w:p>
  </w:footnote>
  <w:footnote w:type="continuationSeparator" w:id="0">
    <w:p w14:paraId="71FE4144" w14:textId="77777777" w:rsidR="002D71E2" w:rsidRDefault="002D71E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66279741">
    <w:abstractNumId w:val="3"/>
  </w:num>
  <w:num w:numId="2" w16cid:durableId="1579093974">
    <w:abstractNumId w:val="4"/>
  </w:num>
  <w:num w:numId="3" w16cid:durableId="2093425871">
    <w:abstractNumId w:val="1"/>
  </w:num>
  <w:num w:numId="4" w16cid:durableId="2121096615">
    <w:abstractNumId w:val="0"/>
  </w:num>
  <w:num w:numId="5" w16cid:durableId="143786396">
    <w:abstractNumId w:val="1"/>
    <w:lvlOverride w:ilvl="0">
      <w:startOverride w:val="1"/>
    </w:lvlOverride>
  </w:num>
  <w:num w:numId="6" w16cid:durableId="1129056689">
    <w:abstractNumId w:val="1"/>
    <w:lvlOverride w:ilvl="0">
      <w:startOverride w:val="1"/>
    </w:lvlOverride>
  </w:num>
  <w:num w:numId="7" w16cid:durableId="434832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2D71E2"/>
    <w:rsid w:val="00305034"/>
    <w:rsid w:val="0034721D"/>
    <w:rsid w:val="003D5BF7"/>
    <w:rsid w:val="003D5D47"/>
    <w:rsid w:val="003F257D"/>
    <w:rsid w:val="004F7189"/>
    <w:rsid w:val="005A7328"/>
    <w:rsid w:val="005C180E"/>
    <w:rsid w:val="006344A8"/>
    <w:rsid w:val="006C2459"/>
    <w:rsid w:val="006F2053"/>
    <w:rsid w:val="006F5CF4"/>
    <w:rsid w:val="00734EEC"/>
    <w:rsid w:val="007C0E32"/>
    <w:rsid w:val="007F04FA"/>
    <w:rsid w:val="008D4D52"/>
    <w:rsid w:val="00914C0B"/>
    <w:rsid w:val="00AC289B"/>
    <w:rsid w:val="00B13724"/>
    <w:rsid w:val="00B777C6"/>
    <w:rsid w:val="00C1744B"/>
    <w:rsid w:val="00CE4D89"/>
    <w:rsid w:val="00D60069"/>
    <w:rsid w:val="00D62E01"/>
    <w:rsid w:val="00D661EE"/>
    <w:rsid w:val="00E048B4"/>
    <w:rsid w:val="00E25782"/>
    <w:rsid w:val="00E654B3"/>
    <w:rsid w:val="00E9544D"/>
    <w:rsid w:val="00ED3BB1"/>
    <w:rsid w:val="00F03EE3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1A8EF78FBD7464C80772789DF912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85C58-FECE-4879-A1A2-7CA538EE485F}"/>
      </w:docPartPr>
      <w:docPartBody>
        <w:p w:rsidR="00515850" w:rsidRDefault="002779AB">
          <w:pPr>
            <w:pStyle w:val="D1A8EF78FBD7464C80772789DF9122A2"/>
          </w:pPr>
          <w:r>
            <w:t>Enter action items here</w:t>
          </w:r>
        </w:p>
      </w:docPartBody>
    </w:docPart>
    <w:docPart>
      <w:docPartPr>
        <w:name w:val="F037A2D573AA4FE6A2BE2205F505B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91556-218F-482E-B2F2-4BF5DDE0295F}"/>
      </w:docPartPr>
      <w:docPartBody>
        <w:p w:rsidR="00515850" w:rsidRDefault="002779AB">
          <w:pPr>
            <w:pStyle w:val="F037A2D573AA4FE6A2BE2205F505BFEA"/>
          </w:pPr>
          <w:r>
            <w:t>Enter person responsible here</w:t>
          </w:r>
        </w:p>
      </w:docPartBody>
    </w:docPart>
    <w:docPart>
      <w:docPartPr>
        <w:name w:val="03F030CB40FA424CBBA742F9B0CE1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BA5FB-B0FB-40B8-9973-66D9A381F28B}"/>
      </w:docPartPr>
      <w:docPartBody>
        <w:p w:rsidR="00515850" w:rsidRDefault="002779AB">
          <w:pPr>
            <w:pStyle w:val="03F030CB40FA424CBBA742F9B0CE11EC"/>
          </w:pPr>
          <w:r>
            <w:t>Enter deadline here</w:t>
          </w:r>
        </w:p>
      </w:docPartBody>
    </w:docPart>
    <w:docPart>
      <w:docPartPr>
        <w:name w:val="B97A24B5040548F9BF1B99E31C5E8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0F761-E694-4EBC-993C-6E4EAF6DB17F}"/>
      </w:docPartPr>
      <w:docPartBody>
        <w:p w:rsidR="00515850" w:rsidRDefault="002779AB">
          <w:pPr>
            <w:pStyle w:val="B97A24B5040548F9BF1B99E31C5E8674"/>
          </w:pPr>
          <w:r>
            <w:t>Enter action items here</w:t>
          </w:r>
        </w:p>
      </w:docPartBody>
    </w:docPart>
    <w:docPart>
      <w:docPartPr>
        <w:name w:val="8D7CFFE150034721BA0CEF51CF845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56F36-DE43-4F18-A513-07B21064EA29}"/>
      </w:docPartPr>
      <w:docPartBody>
        <w:p w:rsidR="00515850" w:rsidRDefault="002779AB">
          <w:pPr>
            <w:pStyle w:val="8D7CFFE150034721BA0CEF51CF8451A5"/>
          </w:pPr>
          <w:r>
            <w:t>Enter person responsible here</w:t>
          </w:r>
        </w:p>
      </w:docPartBody>
    </w:docPart>
    <w:docPart>
      <w:docPartPr>
        <w:name w:val="7D16E939102F44659A88884796731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09815-2E58-4182-876B-8B2DC7410C78}"/>
      </w:docPartPr>
      <w:docPartBody>
        <w:p w:rsidR="00515850" w:rsidRDefault="002779AB">
          <w:pPr>
            <w:pStyle w:val="7D16E939102F44659A88884796731DB4"/>
          </w:pPr>
          <w:r>
            <w:t>Enter deadline here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7FA608E43E9143A7BD7D9F76906FD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BE9F9-E7B9-46C6-96A5-9496527EF5F5}"/>
      </w:docPartPr>
      <w:docPartBody>
        <w:p w:rsidR="00515850" w:rsidRDefault="002779AB">
          <w:pPr>
            <w:pStyle w:val="7FA608E43E9143A7BD7D9F76906FD850"/>
          </w:pPr>
          <w:r>
            <w:t>Enter action items here</w:t>
          </w:r>
        </w:p>
      </w:docPartBody>
    </w:docPart>
    <w:docPart>
      <w:docPartPr>
        <w:name w:val="43545A57ED664B3BA892BDAA35D7C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5559-AB24-4E91-9DD2-2337B29ED885}"/>
      </w:docPartPr>
      <w:docPartBody>
        <w:p w:rsidR="00515850" w:rsidRDefault="002779AB">
          <w:pPr>
            <w:pStyle w:val="43545A57ED664B3BA892BDAA35D7C9CA"/>
          </w:pPr>
          <w:r>
            <w:t>Enter person responsible here</w:t>
          </w:r>
        </w:p>
      </w:docPartBody>
    </w:docPart>
    <w:docPart>
      <w:docPartPr>
        <w:name w:val="EA9B565DA36B47E780336153E8607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C1E2A-5073-43FA-A77D-0A7DC3488EEC}"/>
      </w:docPartPr>
      <w:docPartBody>
        <w:p w:rsidR="00515850" w:rsidRDefault="002779AB">
          <w:pPr>
            <w:pStyle w:val="EA9B565DA36B47E780336153E8607086"/>
          </w:pPr>
          <w:r>
            <w:t>Enter deadline here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151BF2"/>
    <w:rsid w:val="002779AB"/>
    <w:rsid w:val="00341793"/>
    <w:rsid w:val="003575C7"/>
    <w:rsid w:val="00515850"/>
    <w:rsid w:val="00517BF6"/>
    <w:rsid w:val="00B13724"/>
    <w:rsid w:val="00C926F6"/>
    <w:rsid w:val="00E654B3"/>
    <w:rsid w:val="00E73C4C"/>
    <w:rsid w:val="00F1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56D0CD25E84E50BC26C13083AED328">
    <w:name w:val="7E56D0CD25E84E50BC26C13083AED328"/>
    <w:rsid w:val="00517BF6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DABD1B759084018B4D181E81474B300">
    <w:name w:val="1DABD1B759084018B4D181E81474B300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3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Romaine Box</cp:lastModifiedBy>
  <cp:revision>2</cp:revision>
  <dcterms:created xsi:type="dcterms:W3CDTF">2024-05-29T03:46:00Z</dcterms:created>
  <dcterms:modified xsi:type="dcterms:W3CDTF">2024-05-29T03:46:00Z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