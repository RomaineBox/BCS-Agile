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4A89" w14:textId="76C252D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E9544D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0E422F6E" w:rsidR="00D62E01" w:rsidRPr="000547C0" w:rsidRDefault="00E9544D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17/05/2024</w:t>
            </w:r>
          </w:p>
          <w:p w14:paraId="3C5464D8" w14:textId="01154015" w:rsidR="00D62E01" w:rsidRPr="000547C0" w:rsidRDefault="005C180E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6.00pm</w:t>
            </w:r>
          </w:p>
          <w:p w14:paraId="0CAD7FF3" w14:textId="7A686A55" w:rsidR="002B2D13" w:rsidRPr="000547C0" w:rsidRDefault="005C180E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via Discord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652A204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Freeza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BC12BAD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A25D5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FF767F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0B1BFD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C05B1A4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1C4D8C6" w:rsidR="000547C0" w:rsidRPr="000547C0" w:rsidRDefault="00E9544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Add more to Gantt Chart</w:t>
            </w:r>
          </w:p>
          <w:p w14:paraId="2EDE499F" w14:textId="10B67BE6" w:rsidR="000547C0" w:rsidRPr="000547C0" w:rsidRDefault="00E9544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Assessing Tasks to be completed in Iteration 3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6C9965F" w:rsidR="002B2D13" w:rsidRPr="000547C0" w:rsidRDefault="00E9544D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to Gantt Chart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9BE679D" w:rsidR="002B2D13" w:rsidRPr="000547C0" w:rsidRDefault="005C180E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029742AA" w:rsidR="002B2D13" w:rsidRPr="000547C0" w:rsidRDefault="00E9544D">
      <w:pPr>
        <w:rPr>
          <w:rFonts w:cstheme="minorHAnsi"/>
        </w:rPr>
      </w:pPr>
      <w:r>
        <w:rPr>
          <w:rFonts w:cstheme="minorHAnsi"/>
        </w:rPr>
        <w:t>Filling out Gantt Chart. Nearing completion. Confirm with sponsor about any more tasks to be added.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699C70B" w:rsidR="002B2D13" w:rsidRPr="000547C0" w:rsidRDefault="00E9544D">
      <w:pPr>
        <w:rPr>
          <w:rFonts w:cstheme="minorHAnsi"/>
        </w:rPr>
      </w:pPr>
      <w:r>
        <w:rPr>
          <w:rFonts w:cstheme="minorHAnsi"/>
        </w:rPr>
        <w:t>Talk to Sponsor about Gantt Chart and KanBan Board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CB12CBB" w:rsidR="002B2D13" w:rsidRPr="000547C0" w:rsidRDefault="00E9544D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Talk to Sponsor about Gantt Chart and KanBan</w:t>
            </w:r>
          </w:p>
        </w:tc>
        <w:tc>
          <w:tcPr>
            <w:tcW w:w="3060" w:type="dxa"/>
          </w:tcPr>
          <w:p w14:paraId="06BF676B" w14:textId="246AB8D2" w:rsidR="002B2D13" w:rsidRPr="000547C0" w:rsidRDefault="00E9544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  <w:tc>
          <w:tcPr>
            <w:tcW w:w="1854" w:type="dxa"/>
          </w:tcPr>
          <w:p w14:paraId="77EF2373" w14:textId="350ADD04" w:rsidR="002B2D13" w:rsidRPr="000547C0" w:rsidRDefault="00E9544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22/05/2024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74463000"/>
                <w:placeholder>
                  <w:docPart w:val="03F030CB40FA424CBBA742F9B0CE11EC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05032B86" w:rsidR="00D62E01" w:rsidRPr="000547C0" w:rsidRDefault="00E9544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Assessing remaining tasks in Iteration 3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61388954" w:rsidR="00D62E01" w:rsidRPr="000547C0" w:rsidRDefault="00E9544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320940C3" w:rsidR="00D62E01" w:rsidRPr="000547C0" w:rsidRDefault="00E9544D" w:rsidP="00D62E01">
      <w:pPr>
        <w:rPr>
          <w:rFonts w:cstheme="minorHAnsi"/>
        </w:rPr>
      </w:pPr>
      <w:r>
        <w:rPr>
          <w:rFonts w:cstheme="minorHAnsi"/>
        </w:rPr>
        <w:t>Going over final tasks required to complete before final handover.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38B6ABAE" w:rsidR="00D62E01" w:rsidRPr="000547C0" w:rsidRDefault="00E9544D" w:rsidP="00D62E01">
      <w:pPr>
        <w:rPr>
          <w:rFonts w:cstheme="minorHAnsi"/>
        </w:rPr>
      </w:pPr>
      <w:r>
        <w:rPr>
          <w:rFonts w:cstheme="minorHAnsi"/>
        </w:rPr>
        <w:t>Team aware of tasks needing to be done. Refer to Sponsor for any issues or changes to be made.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D1FAAC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CD0098F" w14:textId="7E7AB884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  <w:r w:rsidR="00E9544D">
        <w:rPr>
          <w:rFonts w:cstheme="minorHAnsi"/>
        </w:rPr>
        <w:t xml:space="preserve"> 22/05/2024</w:t>
      </w:r>
    </w:p>
    <w:p w14:paraId="140B9928" w14:textId="72426980" w:rsidR="00212D56" w:rsidRPr="000547C0" w:rsidRDefault="00E9544D" w:rsidP="00212D56">
      <w:pPr>
        <w:rPr>
          <w:rFonts w:cstheme="minorHAnsi"/>
        </w:rPr>
      </w:pPr>
      <w:r>
        <w:rPr>
          <w:rFonts w:cstheme="minorHAnsi"/>
        </w:rPr>
        <w:t>In class meeting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D7E9E" w14:textId="77777777" w:rsidR="00914C0B" w:rsidRDefault="00914C0B">
      <w:pPr>
        <w:spacing w:before="0" w:after="0"/>
      </w:pPr>
      <w:r>
        <w:separator/>
      </w:r>
    </w:p>
  </w:endnote>
  <w:endnote w:type="continuationSeparator" w:id="0">
    <w:p w14:paraId="2428C548" w14:textId="77777777" w:rsidR="00914C0B" w:rsidRDefault="00914C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573E5" w14:textId="77777777" w:rsidR="00914C0B" w:rsidRDefault="00914C0B">
      <w:pPr>
        <w:spacing w:before="0" w:after="0"/>
      </w:pPr>
      <w:r>
        <w:separator/>
      </w:r>
    </w:p>
  </w:footnote>
  <w:footnote w:type="continuationSeparator" w:id="0">
    <w:p w14:paraId="08806DF4" w14:textId="77777777" w:rsidR="00914C0B" w:rsidRDefault="00914C0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6279741">
    <w:abstractNumId w:val="3"/>
  </w:num>
  <w:num w:numId="2" w16cid:durableId="1579093974">
    <w:abstractNumId w:val="4"/>
  </w:num>
  <w:num w:numId="3" w16cid:durableId="2093425871">
    <w:abstractNumId w:val="1"/>
  </w:num>
  <w:num w:numId="4" w16cid:durableId="2121096615">
    <w:abstractNumId w:val="0"/>
  </w:num>
  <w:num w:numId="5" w16cid:durableId="143786396">
    <w:abstractNumId w:val="1"/>
    <w:lvlOverride w:ilvl="0">
      <w:startOverride w:val="1"/>
    </w:lvlOverride>
  </w:num>
  <w:num w:numId="6" w16cid:durableId="1129056689">
    <w:abstractNumId w:val="1"/>
    <w:lvlOverride w:ilvl="0">
      <w:startOverride w:val="1"/>
    </w:lvlOverride>
  </w:num>
  <w:num w:numId="7" w16cid:durableId="434832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5C180E"/>
    <w:rsid w:val="006344A8"/>
    <w:rsid w:val="006C2459"/>
    <w:rsid w:val="006F2053"/>
    <w:rsid w:val="006F5CF4"/>
    <w:rsid w:val="00734EEC"/>
    <w:rsid w:val="007F04FA"/>
    <w:rsid w:val="008D4D52"/>
    <w:rsid w:val="00914C0B"/>
    <w:rsid w:val="00B13724"/>
    <w:rsid w:val="00B777C6"/>
    <w:rsid w:val="00C1744B"/>
    <w:rsid w:val="00CE4D89"/>
    <w:rsid w:val="00D60069"/>
    <w:rsid w:val="00D62E01"/>
    <w:rsid w:val="00D661EE"/>
    <w:rsid w:val="00E048B4"/>
    <w:rsid w:val="00E25782"/>
    <w:rsid w:val="00E9544D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B13724"/>
    <w:rsid w:val="00C926F6"/>
    <w:rsid w:val="00E73C4C"/>
    <w:rsid w:val="00F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2</cp:revision>
  <dcterms:created xsi:type="dcterms:W3CDTF">2024-05-17T06:38:00Z</dcterms:created>
  <dcterms:modified xsi:type="dcterms:W3CDTF">2024-05-17T06:38:00Z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