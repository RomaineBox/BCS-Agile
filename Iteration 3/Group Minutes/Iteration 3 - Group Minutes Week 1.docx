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4A89" w14:textId="690FBBA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6D5AC7">
        <w:rPr>
          <w:rFonts w:asciiTheme="minorHAnsi" w:hAnsiTheme="minorHAnsi" w:cstheme="minorHAnsi"/>
          <w:color w:val="1F497D" w:themeColor="text2"/>
        </w:rPr>
        <w:t>3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23C4A799" w:rsidR="00D62E01" w:rsidRPr="000547C0" w:rsidRDefault="0033330B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11/05/2024</w:t>
            </w:r>
          </w:p>
          <w:p w14:paraId="3C5464D8" w14:textId="01154015" w:rsidR="00D62E01" w:rsidRPr="000547C0" w:rsidRDefault="005C180E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6.00pm</w:t>
            </w:r>
          </w:p>
          <w:p w14:paraId="0CAD7FF3" w14:textId="7A686A55" w:rsidR="002B2D13" w:rsidRPr="000547C0" w:rsidRDefault="005C180E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Online via Discord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652A2049" w:rsidR="002B2D13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Freeza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1BC12BAD" w:rsidR="002B2D13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  <w:tc>
          <w:tcPr>
            <w:tcW w:w="1779" w:type="dxa"/>
          </w:tcPr>
          <w:p w14:paraId="2727D4AE" w14:textId="77777777" w:rsidR="002B2D13" w:rsidRPr="000547C0" w:rsidRDefault="0000000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77A25D59" w:rsidR="002B2D13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7FF767FF" w:rsidR="00212D56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Romaine, Bren, Sukh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10B1BFDF" w:rsidR="00212D56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000000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2C05B1A4" w:rsidR="00212D56" w:rsidRPr="000547C0" w:rsidRDefault="005C180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650B1323" w:rsidR="000547C0" w:rsidRPr="000547C0" w:rsidRDefault="006D5AC7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– Start work on Risk Management</w:t>
            </w:r>
          </w:p>
          <w:p w14:paraId="2EDE499F" w14:textId="4C1896CC" w:rsidR="000547C0" w:rsidRPr="000547C0" w:rsidRDefault="006D5AC7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– Talk about what to do in the future tasks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6298715C" w:rsidR="002B2D13" w:rsidRPr="000547C0" w:rsidRDefault="006D5AC7">
            <w:pPr>
              <w:rPr>
                <w:rFonts w:cstheme="minorHAnsi"/>
              </w:rPr>
            </w:pPr>
            <w:r>
              <w:rPr>
                <w:rFonts w:cstheme="minorHAnsi"/>
              </w:rPr>
              <w:t>Start work on Risk Assessment</w:t>
            </w:r>
          </w:p>
        </w:tc>
        <w:tc>
          <w:tcPr>
            <w:tcW w:w="1324" w:type="dxa"/>
          </w:tcPr>
          <w:p w14:paraId="0938B73C" w14:textId="77777777" w:rsidR="002B2D13" w:rsidRPr="000547C0" w:rsidRDefault="00000000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29BE679D" w:rsidR="002B2D13" w:rsidRPr="000547C0" w:rsidRDefault="005C180E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674793E3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21C0980B" w:rsidR="002B2D13" w:rsidRPr="000547C0" w:rsidRDefault="006D5AC7">
      <w:pPr>
        <w:rPr>
          <w:rFonts w:cstheme="minorHAnsi"/>
        </w:rPr>
      </w:pPr>
      <w:r>
        <w:rPr>
          <w:rFonts w:cstheme="minorHAnsi"/>
        </w:rPr>
        <w:t>Complete Risk Assessment as a group</w:t>
      </w:r>
    </w:p>
    <w:p w14:paraId="109ADBA9" w14:textId="77777777" w:rsidR="002B2D13" w:rsidRPr="000547C0" w:rsidRDefault="00000000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398D35AA" w:rsidR="002B2D13" w:rsidRPr="000547C0" w:rsidRDefault="006D5AC7">
      <w:pPr>
        <w:rPr>
          <w:rFonts w:cstheme="minorHAnsi"/>
        </w:rPr>
      </w:pPr>
      <w:r>
        <w:rPr>
          <w:rFonts w:cstheme="minorHAnsi"/>
        </w:rPr>
        <w:t>Risk Assessment completed</w:t>
      </w:r>
      <w:r w:rsidR="00CC454E">
        <w:rPr>
          <w:rFonts w:cstheme="minorHAnsi"/>
        </w:rPr>
        <w:t>. Used a different template.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000000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6E7F3012" w:rsidR="002B2D13" w:rsidRPr="000547C0" w:rsidRDefault="006D5AC7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Upload doc to GitHub Repository</w:t>
            </w:r>
          </w:p>
        </w:tc>
        <w:tc>
          <w:tcPr>
            <w:tcW w:w="3060" w:type="dxa"/>
          </w:tcPr>
          <w:p w14:paraId="06BF676B" w14:textId="044216BA" w:rsidR="002B2D13" w:rsidRPr="000547C0" w:rsidRDefault="006D5AC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  <w:tc>
          <w:tcPr>
            <w:tcW w:w="1854" w:type="dxa"/>
          </w:tcPr>
          <w:p w14:paraId="77EF2373" w14:textId="7A13F90F" w:rsidR="002B2D13" w:rsidRPr="000547C0" w:rsidRDefault="006D5AC7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13/05/2024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7777777" w:rsidR="002B2D13" w:rsidRPr="000547C0" w:rsidRDefault="00000000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924879657"/>
                <w:placeholder>
                  <w:docPart w:val="D1A8EF78FBD7464C80772789DF9122A2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7376FD88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483474240"/>
                <w:placeholder>
                  <w:docPart w:val="F037A2D573AA4FE6A2BE2205F505BFEA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36E951F4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874463000"/>
                <w:placeholder>
                  <w:docPart w:val="03F030CB40FA424CBBA742F9B0CE11EC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77777777" w:rsidR="002B2D13" w:rsidRPr="000547C0" w:rsidRDefault="00000000" w:rsidP="00D60069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71140849"/>
                <w:placeholder>
                  <w:docPart w:val="B97A24B5040548F9BF1B99E31C5E8674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  <w:tcMar>
              <w:bottom w:w="288" w:type="dxa"/>
            </w:tcMar>
          </w:tcPr>
          <w:p w14:paraId="2B16AE69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90829446"/>
                <w:placeholder>
                  <w:docPart w:val="8D7CFFE150034721BA0CEF51CF8451A5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  <w:tcMar>
              <w:bottom w:w="288" w:type="dxa"/>
            </w:tcMar>
          </w:tcPr>
          <w:p w14:paraId="202DBE6C" w14:textId="77777777" w:rsidR="002B2D13" w:rsidRPr="000547C0" w:rsidRDefault="00000000" w:rsidP="00D60069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54030449"/>
                <w:placeholder>
                  <w:docPart w:val="7D16E939102F44659A88884796731DB4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766EDD4A" w:rsidR="00D62E01" w:rsidRPr="000547C0" w:rsidRDefault="0033330B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Future Tasks</w:t>
            </w:r>
          </w:p>
        </w:tc>
        <w:tc>
          <w:tcPr>
            <w:tcW w:w="1324" w:type="dxa"/>
          </w:tcPr>
          <w:p w14:paraId="4091F5A5" w14:textId="77777777" w:rsidR="00D62E01" w:rsidRPr="000547C0" w:rsidRDefault="00000000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6DE1D46C" w:rsidR="00D62E01" w:rsidRPr="000547C0" w:rsidRDefault="0033330B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Romaine</w:t>
            </w:r>
          </w:p>
        </w:tc>
      </w:tr>
    </w:tbl>
    <w:p w14:paraId="678F69FE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077657C0" w:rsidR="00D62E01" w:rsidRPr="000547C0" w:rsidRDefault="0033330B" w:rsidP="00D62E01">
      <w:pPr>
        <w:rPr>
          <w:rFonts w:cstheme="minorHAnsi"/>
        </w:rPr>
      </w:pPr>
      <w:r>
        <w:rPr>
          <w:rFonts w:cstheme="minorHAnsi"/>
        </w:rPr>
        <w:t>Continue working on Gantt Chart. Keep learning GitHub related stuff.</w:t>
      </w:r>
      <w:r w:rsidR="00CC454E">
        <w:rPr>
          <w:rFonts w:cstheme="minorHAnsi"/>
        </w:rPr>
        <w:t xml:space="preserve"> </w:t>
      </w:r>
    </w:p>
    <w:p w14:paraId="1804FCAD" w14:textId="77777777" w:rsidR="00D62E01" w:rsidRPr="000547C0" w:rsidRDefault="00000000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5E2B10C8" w:rsidR="00D62E01" w:rsidRPr="000547C0" w:rsidRDefault="0033330B" w:rsidP="00D62E01">
      <w:pPr>
        <w:rPr>
          <w:rFonts w:cstheme="minorHAnsi"/>
        </w:rPr>
      </w:pPr>
      <w:r>
        <w:rPr>
          <w:rFonts w:cstheme="minorHAnsi"/>
        </w:rPr>
        <w:t xml:space="preserve">Members to </w:t>
      </w:r>
      <w:proofErr w:type="gramStart"/>
      <w:r>
        <w:rPr>
          <w:rFonts w:cstheme="minorHAnsi"/>
        </w:rPr>
        <w:t>familiarize</w:t>
      </w:r>
      <w:proofErr w:type="gramEnd"/>
      <w:r>
        <w:rPr>
          <w:rFonts w:cstheme="minorHAnsi"/>
        </w:rPr>
        <w:t xml:space="preserve"> with GitHub</w:t>
      </w:r>
      <w:r w:rsidR="00CC454E">
        <w:rPr>
          <w:rFonts w:cstheme="minorHAnsi"/>
        </w:rPr>
        <w:t>. Team to continue after sponsor meeting.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000000" w:rsidP="00284200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300149647"/>
                <w:placeholder>
                  <w:docPart w:val="21CDAC4F25354FA6947B67C46E4FA14D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5D1FAAC7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021450857"/>
                <w:placeholder>
                  <w:docPart w:val="4437440F0B0F4E6A8E6D594A9989F345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2E77F38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362511276"/>
                <w:placeholder>
                  <w:docPart w:val="99D083E3AC5743EFBCCEC863AEFA00E1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77777777" w:rsidR="00D60069" w:rsidRPr="000547C0" w:rsidRDefault="00000000" w:rsidP="00284200">
            <w:pPr>
              <w:pStyle w:val="ListBullet"/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2135979729"/>
                <w:placeholder>
                  <w:docPart w:val="7FA608E43E9143A7BD7D9F76906FD850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action items here</w:t>
                </w:r>
              </w:sdtContent>
            </w:sdt>
          </w:p>
        </w:tc>
        <w:tc>
          <w:tcPr>
            <w:tcW w:w="3060" w:type="dxa"/>
          </w:tcPr>
          <w:p w14:paraId="20BA607F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826508862"/>
                <w:placeholder>
                  <w:docPart w:val="43545A57ED664B3BA892BDAA35D7C9CA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person responsible here</w:t>
                </w:r>
              </w:sdtContent>
            </w:sdt>
          </w:p>
        </w:tc>
        <w:tc>
          <w:tcPr>
            <w:tcW w:w="1854" w:type="dxa"/>
          </w:tcPr>
          <w:p w14:paraId="2914B697" w14:textId="77777777" w:rsidR="00D60069" w:rsidRPr="000547C0" w:rsidRDefault="00000000" w:rsidP="00284200">
            <w:pPr>
              <w:spacing w:after="8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22934574"/>
                <w:placeholder>
                  <w:docPart w:val="EA9B565DA36B47E780336153E8607086"/>
                </w:placeholder>
                <w:temporary/>
                <w:showingPlcHdr/>
                <w15:appearance w15:val="hidden"/>
              </w:sdtPr>
              <w:sdtContent>
                <w:r w:rsidR="00D60069" w:rsidRPr="000547C0">
                  <w:rPr>
                    <w:rFonts w:cstheme="minorHAnsi"/>
                  </w:rPr>
                  <w:t>Enter deadline here</w:t>
                </w:r>
              </w:sdtContent>
            </w:sdt>
          </w:p>
        </w:tc>
      </w:tr>
    </w:tbl>
    <w:p w14:paraId="2697D922" w14:textId="77777777" w:rsidR="002B2D13" w:rsidRPr="000547C0" w:rsidRDefault="00000000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CD0098F" w14:textId="701E7AF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  <w:r w:rsidR="0033330B">
        <w:rPr>
          <w:rFonts w:cstheme="minorHAnsi"/>
        </w:rPr>
        <w:t xml:space="preserve"> 17/05/2024</w:t>
      </w:r>
    </w:p>
    <w:sdt>
      <w:sdtPr>
        <w:rPr>
          <w:rFonts w:cstheme="minorHAnsi"/>
        </w:rPr>
        <w:id w:val="1712002868"/>
        <w:placeholder>
          <w:docPart w:val="E9F3DDC509AD4BFFA4CCDE1FCF3F4DCF"/>
        </w:placeholder>
        <w:temporary/>
        <w:showingPlcHdr/>
        <w15:appearance w15:val="hidden"/>
      </w:sdtPr>
      <w:sdtContent>
        <w:p w14:paraId="140B9928" w14:textId="77777777" w:rsidR="00212D56" w:rsidRPr="000547C0" w:rsidRDefault="00212D56" w:rsidP="00212D56">
          <w:pPr>
            <w:rPr>
              <w:rFonts w:cstheme="minorHAnsi"/>
            </w:rPr>
          </w:pPr>
          <w:r w:rsidRPr="000547C0">
            <w:rPr>
              <w:rFonts w:cstheme="minorHAnsi"/>
            </w:rPr>
            <w:t>Enter any special notes here.</w:t>
          </w:r>
        </w:p>
      </w:sdtContent>
    </w:sdt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54FB3" w14:textId="77777777" w:rsidR="00D2549A" w:rsidRDefault="00D2549A">
      <w:pPr>
        <w:spacing w:before="0" w:after="0"/>
      </w:pPr>
      <w:r>
        <w:separator/>
      </w:r>
    </w:p>
  </w:endnote>
  <w:endnote w:type="continuationSeparator" w:id="0">
    <w:p w14:paraId="655213D6" w14:textId="77777777" w:rsidR="00D2549A" w:rsidRDefault="00D2549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23391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3467B" w14:textId="77777777" w:rsidR="00D2549A" w:rsidRDefault="00D2549A">
      <w:pPr>
        <w:spacing w:before="0" w:after="0"/>
      </w:pPr>
      <w:r>
        <w:separator/>
      </w:r>
    </w:p>
  </w:footnote>
  <w:footnote w:type="continuationSeparator" w:id="0">
    <w:p w14:paraId="4AF50DB8" w14:textId="77777777" w:rsidR="00D2549A" w:rsidRDefault="00D2549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66279741">
    <w:abstractNumId w:val="3"/>
  </w:num>
  <w:num w:numId="2" w16cid:durableId="1579093974">
    <w:abstractNumId w:val="4"/>
  </w:num>
  <w:num w:numId="3" w16cid:durableId="2093425871">
    <w:abstractNumId w:val="1"/>
  </w:num>
  <w:num w:numId="4" w16cid:durableId="2121096615">
    <w:abstractNumId w:val="0"/>
  </w:num>
  <w:num w:numId="5" w16cid:durableId="143786396">
    <w:abstractNumId w:val="1"/>
    <w:lvlOverride w:ilvl="0">
      <w:startOverride w:val="1"/>
    </w:lvlOverride>
  </w:num>
  <w:num w:numId="6" w16cid:durableId="1129056689">
    <w:abstractNumId w:val="1"/>
    <w:lvlOverride w:ilvl="0">
      <w:startOverride w:val="1"/>
    </w:lvlOverride>
  </w:num>
  <w:num w:numId="7" w16cid:durableId="434832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3330B"/>
    <w:rsid w:val="0034721D"/>
    <w:rsid w:val="003D5BF7"/>
    <w:rsid w:val="003D5D47"/>
    <w:rsid w:val="003F257D"/>
    <w:rsid w:val="00425087"/>
    <w:rsid w:val="004F7189"/>
    <w:rsid w:val="005A7328"/>
    <w:rsid w:val="005C180E"/>
    <w:rsid w:val="006344A8"/>
    <w:rsid w:val="006C2459"/>
    <w:rsid w:val="006D5AC7"/>
    <w:rsid w:val="006F2053"/>
    <w:rsid w:val="006F5CF4"/>
    <w:rsid w:val="00734EEC"/>
    <w:rsid w:val="007F04FA"/>
    <w:rsid w:val="00A358BA"/>
    <w:rsid w:val="00B67440"/>
    <w:rsid w:val="00B777C6"/>
    <w:rsid w:val="00C1744B"/>
    <w:rsid w:val="00CC454E"/>
    <w:rsid w:val="00CE4D89"/>
    <w:rsid w:val="00D2549A"/>
    <w:rsid w:val="00D60069"/>
    <w:rsid w:val="00D62E01"/>
    <w:rsid w:val="00D661EE"/>
    <w:rsid w:val="00DA2E63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1A8EF78FBD7464C80772789DF9122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385C58-FECE-4879-A1A2-7CA538EE485F}"/>
      </w:docPartPr>
      <w:docPartBody>
        <w:p w:rsidR="00515850" w:rsidRDefault="002779AB">
          <w:pPr>
            <w:pStyle w:val="D1A8EF78FBD7464C80772789DF9122A2"/>
          </w:pPr>
          <w:r>
            <w:t>Enter action items here</w:t>
          </w:r>
        </w:p>
      </w:docPartBody>
    </w:docPart>
    <w:docPart>
      <w:docPartPr>
        <w:name w:val="F037A2D573AA4FE6A2BE2205F505B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91556-218F-482E-B2F2-4BF5DDE0295F}"/>
      </w:docPartPr>
      <w:docPartBody>
        <w:p w:rsidR="00515850" w:rsidRDefault="002779AB">
          <w:pPr>
            <w:pStyle w:val="F037A2D573AA4FE6A2BE2205F505BFEA"/>
          </w:pPr>
          <w:r>
            <w:t>Enter person responsible here</w:t>
          </w:r>
        </w:p>
      </w:docPartBody>
    </w:docPart>
    <w:docPart>
      <w:docPartPr>
        <w:name w:val="03F030CB40FA424CBBA742F9B0CE1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A5FB-B0FB-40B8-9973-66D9A381F28B}"/>
      </w:docPartPr>
      <w:docPartBody>
        <w:p w:rsidR="00515850" w:rsidRDefault="002779AB">
          <w:pPr>
            <w:pStyle w:val="03F030CB40FA424CBBA742F9B0CE11EC"/>
          </w:pPr>
          <w:r>
            <w:t>Enter deadline here</w:t>
          </w:r>
        </w:p>
      </w:docPartBody>
    </w:docPart>
    <w:docPart>
      <w:docPartPr>
        <w:name w:val="B97A24B5040548F9BF1B99E31C5E8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0F761-E694-4EBC-993C-6E4EAF6DB17F}"/>
      </w:docPartPr>
      <w:docPartBody>
        <w:p w:rsidR="00515850" w:rsidRDefault="002779AB">
          <w:pPr>
            <w:pStyle w:val="B97A24B5040548F9BF1B99E31C5E8674"/>
          </w:pPr>
          <w:r>
            <w:t>Enter action items here</w:t>
          </w:r>
        </w:p>
      </w:docPartBody>
    </w:docPart>
    <w:docPart>
      <w:docPartPr>
        <w:name w:val="8D7CFFE150034721BA0CEF51CF84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56F36-DE43-4F18-A513-07B21064EA29}"/>
      </w:docPartPr>
      <w:docPartBody>
        <w:p w:rsidR="00515850" w:rsidRDefault="002779AB">
          <w:pPr>
            <w:pStyle w:val="8D7CFFE150034721BA0CEF51CF8451A5"/>
          </w:pPr>
          <w:r>
            <w:t>Enter person responsible here</w:t>
          </w:r>
        </w:p>
      </w:docPartBody>
    </w:docPart>
    <w:docPart>
      <w:docPartPr>
        <w:name w:val="7D16E939102F44659A888847967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009815-2E58-4182-876B-8B2DC7410C78}"/>
      </w:docPartPr>
      <w:docPartBody>
        <w:p w:rsidR="00515850" w:rsidRDefault="002779AB">
          <w:pPr>
            <w:pStyle w:val="7D16E939102F44659A88884796731DB4"/>
          </w:pPr>
          <w:r>
            <w:t>Enter deadline here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21CDAC4F25354FA6947B67C46E4FA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71585-C175-48A0-B90C-CE6AE049A0EA}"/>
      </w:docPartPr>
      <w:docPartBody>
        <w:p w:rsidR="00515850" w:rsidRDefault="002779AB">
          <w:pPr>
            <w:pStyle w:val="21CDAC4F25354FA6947B67C46E4FA14D"/>
          </w:pPr>
          <w:r>
            <w:t>Enter action items here</w:t>
          </w:r>
        </w:p>
      </w:docPartBody>
    </w:docPart>
    <w:docPart>
      <w:docPartPr>
        <w:name w:val="4437440F0B0F4E6A8E6D594A9989F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DD87B6-D582-4687-85CF-273367AC7825}"/>
      </w:docPartPr>
      <w:docPartBody>
        <w:p w:rsidR="00515850" w:rsidRDefault="002779AB">
          <w:pPr>
            <w:pStyle w:val="4437440F0B0F4E6A8E6D594A9989F345"/>
          </w:pPr>
          <w:r>
            <w:t>Enter person responsible here</w:t>
          </w:r>
        </w:p>
      </w:docPartBody>
    </w:docPart>
    <w:docPart>
      <w:docPartPr>
        <w:name w:val="99D083E3AC5743EFBCCEC863AEFA0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97F59-0C02-469D-81F1-DD3E6B122A01}"/>
      </w:docPartPr>
      <w:docPartBody>
        <w:p w:rsidR="00515850" w:rsidRDefault="002779AB">
          <w:pPr>
            <w:pStyle w:val="99D083E3AC5743EFBCCEC863AEFA00E1"/>
          </w:pPr>
          <w:r>
            <w:t>Enter deadline here</w:t>
          </w:r>
        </w:p>
      </w:docPartBody>
    </w:docPart>
    <w:docPart>
      <w:docPartPr>
        <w:name w:val="7FA608E43E9143A7BD7D9F76906FD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9F9-E7B9-46C6-96A5-9496527EF5F5}"/>
      </w:docPartPr>
      <w:docPartBody>
        <w:p w:rsidR="00515850" w:rsidRDefault="002779AB">
          <w:pPr>
            <w:pStyle w:val="7FA608E43E9143A7BD7D9F76906FD850"/>
          </w:pPr>
          <w:r>
            <w:t>Enter action items here</w:t>
          </w:r>
        </w:p>
      </w:docPartBody>
    </w:docPart>
    <w:docPart>
      <w:docPartPr>
        <w:name w:val="43545A57ED664B3BA892BDAA35D7C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F65559-AB24-4E91-9DD2-2337B29ED885}"/>
      </w:docPartPr>
      <w:docPartBody>
        <w:p w:rsidR="00515850" w:rsidRDefault="002779AB">
          <w:pPr>
            <w:pStyle w:val="43545A57ED664B3BA892BDAA35D7C9CA"/>
          </w:pPr>
          <w:r>
            <w:t>Enter person responsible here</w:t>
          </w:r>
        </w:p>
      </w:docPartBody>
    </w:docPart>
    <w:docPart>
      <w:docPartPr>
        <w:name w:val="EA9B565DA36B47E780336153E8607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C1E2A-5073-43FA-A77D-0A7DC3488EEC}"/>
      </w:docPartPr>
      <w:docPartBody>
        <w:p w:rsidR="00515850" w:rsidRDefault="002779AB">
          <w:pPr>
            <w:pStyle w:val="EA9B565DA36B47E780336153E8607086"/>
          </w:pPr>
          <w:r>
            <w:t>Enter deadline here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  <w:docPart>
      <w:docPartPr>
        <w:name w:val="E9F3DDC509AD4BFFA4CCDE1FCF3F4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362A7A-EB07-4109-A81B-5EAA156C50D1}"/>
      </w:docPartPr>
      <w:docPartBody>
        <w:p w:rsidR="00515850" w:rsidRDefault="002779AB" w:rsidP="002779AB">
          <w:pPr>
            <w:pStyle w:val="E9F3DDC509AD4BFFA4CCDE1FCF3F4DCF"/>
          </w:pPr>
          <w:r>
            <w:t>Enter any special notes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425087"/>
    <w:rsid w:val="00515850"/>
    <w:rsid w:val="005772D6"/>
    <w:rsid w:val="00AE6A57"/>
    <w:rsid w:val="00C926F6"/>
    <w:rsid w:val="00F1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1DABD1B759084018B4D181E81474B300">
    <w:name w:val="1DABD1B759084018B4D181E81474B300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6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Romaine Box</cp:lastModifiedBy>
  <cp:revision>3</cp:revision>
  <dcterms:created xsi:type="dcterms:W3CDTF">2024-05-11T07:10:00Z</dcterms:created>
  <dcterms:modified xsi:type="dcterms:W3CDTF">2024-05-11T07:18:00Z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