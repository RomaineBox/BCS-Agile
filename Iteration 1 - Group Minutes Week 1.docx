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63EFF510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547F5D40" w:rsidR="00D62E01" w:rsidRPr="000547C0" w:rsidRDefault="00C07605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2/03/2024</w:t>
            </w:r>
          </w:p>
          <w:p w14:paraId="3C5464D8" w14:textId="162F3855" w:rsidR="00D62E01" w:rsidRPr="000547C0" w:rsidRDefault="00C07605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6.00-</w:t>
            </w:r>
            <w:r w:rsidR="00092E7B">
              <w:rPr>
                <w:rFonts w:asciiTheme="minorHAnsi" w:hAnsiTheme="minorHAnsi" w:cstheme="minorHAnsi"/>
              </w:rPr>
              <w:t>7</w:t>
            </w:r>
            <w:r>
              <w:rPr>
                <w:rFonts w:asciiTheme="minorHAnsi" w:hAnsiTheme="minorHAnsi" w:cstheme="minorHAnsi"/>
              </w:rPr>
              <w:t>.00pm</w:t>
            </w:r>
          </w:p>
          <w:p w14:paraId="0CAD7FF3" w14:textId="7027B08B" w:rsidR="002B2D13" w:rsidRPr="000547C0" w:rsidRDefault="00C07605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Online Meeting via Discord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3749EA0C" w:rsidR="002B2D13" w:rsidRPr="000547C0" w:rsidRDefault="00C0760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Group Freeza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134AD59E" w:rsidR="002B2D13" w:rsidRPr="000547C0" w:rsidRDefault="00C0760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  <w:tc>
          <w:tcPr>
            <w:tcW w:w="1779" w:type="dxa"/>
          </w:tcPr>
          <w:p w14:paraId="2727D4AE" w14:textId="77777777" w:rsidR="002B2D13" w:rsidRPr="000547C0" w:rsidRDefault="0000000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2D5F68A6" w:rsidR="002B2D13" w:rsidRPr="000547C0" w:rsidRDefault="00C0760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6D420FDE" w:rsidR="00212D56" w:rsidRPr="000547C0" w:rsidRDefault="00C0760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Romaine, Bren, Sukh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59803F27" w:rsidR="00212D56" w:rsidRPr="000547C0" w:rsidRDefault="00C0760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28ECF735" w:rsidR="00212D56" w:rsidRPr="000547C0" w:rsidRDefault="00C0760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Yourself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32A6326D" w14:textId="6C2EEF08" w:rsidR="00C07605" w:rsidRDefault="00984D1D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Ensure group is aware of tasks in Iteration 1</w:t>
            </w:r>
          </w:p>
          <w:p w14:paraId="20817698" w14:textId="0F4DC085" w:rsidR="00984D1D" w:rsidRDefault="00984D1D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Discuss Stakeholders</w:t>
            </w:r>
          </w:p>
          <w:p w14:paraId="67554E64" w14:textId="1A023361" w:rsidR="00092E7B" w:rsidRDefault="00984D1D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Discuss Personas</w:t>
            </w:r>
          </w:p>
          <w:p w14:paraId="2EDE499F" w14:textId="66318A30" w:rsidR="00092E7B" w:rsidRPr="000547C0" w:rsidRDefault="00092E7B" w:rsidP="00984D1D">
            <w:pPr>
              <w:pStyle w:val="ListParagraph"/>
              <w:spacing w:before="60" w:after="60" w:line="276" w:lineRule="auto"/>
              <w:ind w:left="283"/>
              <w:rPr>
                <w:rFonts w:cstheme="minorHAnsi"/>
              </w:rPr>
            </w:pPr>
          </w:p>
        </w:tc>
      </w:tr>
      <w:tr w:rsidR="00C07605" w:rsidRPr="000547C0" w14:paraId="14DF32AF" w14:textId="77777777" w:rsidTr="00212D56">
        <w:trPr>
          <w:trHeight w:val="430"/>
        </w:trPr>
        <w:tc>
          <w:tcPr>
            <w:tcW w:w="2128" w:type="dxa"/>
          </w:tcPr>
          <w:p w14:paraId="3CA2C2FF" w14:textId="77777777" w:rsidR="00C07605" w:rsidRPr="000547C0" w:rsidRDefault="00C07605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</w:p>
        </w:tc>
        <w:tc>
          <w:tcPr>
            <w:tcW w:w="8280" w:type="dxa"/>
            <w:gridSpan w:val="3"/>
          </w:tcPr>
          <w:p w14:paraId="4B1F8FDF" w14:textId="77777777" w:rsidR="00C07605" w:rsidRPr="00C07605" w:rsidRDefault="00C07605" w:rsidP="00C07605">
            <w:pPr>
              <w:spacing w:before="60" w:after="60" w:line="276" w:lineRule="auto"/>
              <w:rPr>
                <w:rFonts w:cstheme="minorHAnsi"/>
              </w:rPr>
            </w:pP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52ACFED5" w:rsidR="002B2D13" w:rsidRPr="000547C0" w:rsidRDefault="00AF77C1">
            <w:pPr>
              <w:rPr>
                <w:rFonts w:cstheme="minorHAnsi"/>
              </w:rPr>
            </w:pPr>
            <w:r>
              <w:rPr>
                <w:rFonts w:cstheme="minorHAnsi"/>
              </w:rPr>
              <w:t>Talk about Iteration 1 and what is required</w:t>
            </w:r>
          </w:p>
        </w:tc>
        <w:tc>
          <w:tcPr>
            <w:tcW w:w="1324" w:type="dxa"/>
          </w:tcPr>
          <w:p w14:paraId="0938B73C" w14:textId="77777777" w:rsidR="002B2D13" w:rsidRPr="000547C0" w:rsidRDefault="00000000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110029C8" w:rsidR="002B2D13" w:rsidRPr="000547C0" w:rsidRDefault="00C07605">
            <w:pPr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</w:tr>
    </w:tbl>
    <w:p w14:paraId="674793E3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5ED637DD" w:rsidR="002B2D13" w:rsidRPr="000547C0" w:rsidRDefault="00984D1D">
      <w:pPr>
        <w:rPr>
          <w:rFonts w:cstheme="minorHAnsi"/>
        </w:rPr>
      </w:pPr>
      <w:r>
        <w:rPr>
          <w:rFonts w:cstheme="minorHAnsi"/>
        </w:rPr>
        <w:t xml:space="preserve">Discuss </w:t>
      </w:r>
      <w:r w:rsidR="00AF77C1">
        <w:rPr>
          <w:rFonts w:cstheme="minorHAnsi"/>
        </w:rPr>
        <w:t>tasks ahead of us and what is required to complete them. Go over Iteration so everyone knows what to expect and how to complete it.</w:t>
      </w:r>
    </w:p>
    <w:p w14:paraId="109ADBA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25248666" w:rsidR="002B2D13" w:rsidRPr="000547C0" w:rsidRDefault="00AF77C1">
      <w:pPr>
        <w:rPr>
          <w:rFonts w:cstheme="minorHAnsi"/>
        </w:rPr>
      </w:pPr>
      <w:r>
        <w:rPr>
          <w:rFonts w:cstheme="minorHAnsi"/>
        </w:rPr>
        <w:t>The team is aware of what needs to be done and further meetings will help progress through tasks.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092E7B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092E7B">
        <w:tc>
          <w:tcPr>
            <w:tcW w:w="5310" w:type="dxa"/>
          </w:tcPr>
          <w:p w14:paraId="21A309E5" w14:textId="4C702B4C" w:rsidR="002B2D13" w:rsidRPr="000547C0" w:rsidRDefault="00AF77C1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Get familiar with Iteration by reading through assignment</w:t>
            </w:r>
          </w:p>
        </w:tc>
        <w:tc>
          <w:tcPr>
            <w:tcW w:w="3060" w:type="dxa"/>
          </w:tcPr>
          <w:p w14:paraId="06BF676B" w14:textId="48EE702F" w:rsidR="002B2D13" w:rsidRPr="000547C0" w:rsidRDefault="00C07605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  <w:r w:rsidR="00AF77C1">
              <w:rPr>
                <w:rFonts w:cstheme="minorHAnsi"/>
              </w:rPr>
              <w:t>, Bren, Sukh</w:t>
            </w:r>
          </w:p>
        </w:tc>
        <w:tc>
          <w:tcPr>
            <w:tcW w:w="1854" w:type="dxa"/>
          </w:tcPr>
          <w:p w14:paraId="77EF2373" w14:textId="40670F58" w:rsidR="002B2D13" w:rsidRPr="000547C0" w:rsidRDefault="00AF77C1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="00C07605">
              <w:rPr>
                <w:rFonts w:cstheme="minorHAnsi"/>
              </w:rPr>
              <w:t>/03/2024</w:t>
            </w:r>
          </w:p>
        </w:tc>
      </w:tr>
      <w:tr w:rsidR="00092E7B" w:rsidRPr="000547C0" w14:paraId="2FF9C7BF" w14:textId="77777777" w:rsidTr="00092E7B">
        <w:tc>
          <w:tcPr>
            <w:tcW w:w="5310" w:type="dxa"/>
          </w:tcPr>
          <w:p w14:paraId="42C0A497" w14:textId="7FAAE149" w:rsidR="00092E7B" w:rsidRPr="000547C0" w:rsidRDefault="00092E7B" w:rsidP="00092E7B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7376FD88" w14:textId="59919DB0" w:rsidR="00092E7B" w:rsidRPr="000547C0" w:rsidRDefault="00092E7B" w:rsidP="00D60069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</w:tcPr>
          <w:p w14:paraId="36E951F4" w14:textId="425B3FA1" w:rsidR="00092E7B" w:rsidRPr="000547C0" w:rsidRDefault="00092E7B" w:rsidP="00D60069">
            <w:pPr>
              <w:spacing w:after="80"/>
              <w:rPr>
                <w:rFonts w:cstheme="minorHAnsi"/>
              </w:rPr>
            </w:pPr>
          </w:p>
        </w:tc>
      </w:tr>
      <w:tr w:rsidR="00092E7B" w:rsidRPr="000547C0" w14:paraId="15EF0BA1" w14:textId="77777777" w:rsidTr="00092E7B">
        <w:tc>
          <w:tcPr>
            <w:tcW w:w="5310" w:type="dxa"/>
            <w:tcMar>
              <w:bottom w:w="288" w:type="dxa"/>
            </w:tcMar>
          </w:tcPr>
          <w:p w14:paraId="1C70B684" w14:textId="53088E63" w:rsidR="00092E7B" w:rsidRPr="000547C0" w:rsidRDefault="00092E7B" w:rsidP="00C07605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2B16AE69" w14:textId="13558629" w:rsidR="00092E7B" w:rsidRPr="000547C0" w:rsidRDefault="00092E7B" w:rsidP="00D60069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 w14:paraId="202DBE6C" w14:textId="3BE32029" w:rsidR="00092E7B" w:rsidRPr="000547C0" w:rsidRDefault="00092E7B" w:rsidP="00D60069">
            <w:pPr>
              <w:spacing w:after="80"/>
              <w:rPr>
                <w:rFonts w:cstheme="minorHAnsi"/>
              </w:rPr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Agenda Item 2:</w:t>
            </w:r>
          </w:p>
        </w:tc>
        <w:tc>
          <w:tcPr>
            <w:tcW w:w="4970" w:type="dxa"/>
          </w:tcPr>
          <w:p w14:paraId="5A2E62D2" w14:textId="25C30E52" w:rsidR="00D62E01" w:rsidRPr="000547C0" w:rsidRDefault="00AF77C1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Discuss Stakeholder Register</w:t>
            </w:r>
          </w:p>
        </w:tc>
        <w:tc>
          <w:tcPr>
            <w:tcW w:w="1324" w:type="dxa"/>
          </w:tcPr>
          <w:p w14:paraId="4091F5A5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5983E00B" w:rsidR="00D62E01" w:rsidRPr="000547C0" w:rsidRDefault="00C07605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</w:tr>
    </w:tbl>
    <w:p w14:paraId="678F69FE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5806F2DA" w:rsidR="00D62E01" w:rsidRPr="000547C0" w:rsidRDefault="00AF77C1" w:rsidP="00D62E01">
      <w:pPr>
        <w:rPr>
          <w:rFonts w:cstheme="minorHAnsi"/>
        </w:rPr>
      </w:pPr>
      <w:r>
        <w:rPr>
          <w:rFonts w:cstheme="minorHAnsi"/>
        </w:rPr>
        <w:t>Discuss how Stakeholder Register needs to be completed as a group.</w:t>
      </w:r>
    </w:p>
    <w:p w14:paraId="1804FCAD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4242E788" w:rsidR="00D62E01" w:rsidRPr="000547C0" w:rsidRDefault="00AF77C1" w:rsidP="00D62E01">
      <w:pPr>
        <w:rPr>
          <w:rFonts w:cstheme="minorHAnsi"/>
        </w:rPr>
      </w:pPr>
      <w:r>
        <w:rPr>
          <w:rFonts w:cstheme="minorHAnsi"/>
        </w:rPr>
        <w:t xml:space="preserve">The team is aware </w:t>
      </w:r>
      <w:proofErr w:type="gramStart"/>
      <w:r>
        <w:rPr>
          <w:rFonts w:cstheme="minorHAnsi"/>
        </w:rPr>
        <w:t>on</w:t>
      </w:r>
      <w:proofErr w:type="gramEnd"/>
      <w:r>
        <w:rPr>
          <w:rFonts w:cstheme="minorHAnsi"/>
        </w:rPr>
        <w:t xml:space="preserve"> how to fill Stakeholder Register and has partially completed task.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2B9C4AF5" w:rsidR="00D60069" w:rsidRPr="000547C0" w:rsidRDefault="00AF77C1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Group to complete Stakeholders by next meeting</w:t>
            </w:r>
          </w:p>
        </w:tc>
        <w:tc>
          <w:tcPr>
            <w:tcW w:w="3060" w:type="dxa"/>
          </w:tcPr>
          <w:p w14:paraId="5D1FAAC7" w14:textId="26A2594A" w:rsidR="00D60069" w:rsidRPr="000547C0" w:rsidRDefault="00092E7B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Romaine, Bren, Sukh</w:t>
            </w:r>
          </w:p>
        </w:tc>
        <w:tc>
          <w:tcPr>
            <w:tcW w:w="1854" w:type="dxa"/>
          </w:tcPr>
          <w:p w14:paraId="6CF84EE4" w14:textId="7950D940" w:rsidR="00C53F2A" w:rsidRDefault="00AF77C1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="00C53F2A">
              <w:rPr>
                <w:rFonts w:cstheme="minorHAnsi"/>
              </w:rPr>
              <w:t>/03/2024</w:t>
            </w:r>
          </w:p>
          <w:p w14:paraId="0D6BA9AD" w14:textId="77777777" w:rsidR="00C53F2A" w:rsidRDefault="00C53F2A" w:rsidP="00284200">
            <w:pPr>
              <w:spacing w:after="80"/>
              <w:rPr>
                <w:rFonts w:cstheme="minorHAnsi"/>
              </w:rPr>
            </w:pPr>
          </w:p>
          <w:p w14:paraId="4F33FE13" w14:textId="77777777" w:rsidR="00C53F2A" w:rsidRDefault="00C53F2A" w:rsidP="00284200">
            <w:pPr>
              <w:spacing w:after="80"/>
              <w:rPr>
                <w:rFonts w:cstheme="minorHAnsi"/>
              </w:rPr>
            </w:pPr>
          </w:p>
          <w:p w14:paraId="5A8FCC73" w14:textId="77777777" w:rsidR="00C53F2A" w:rsidRDefault="00C53F2A" w:rsidP="00284200">
            <w:pPr>
              <w:spacing w:after="80"/>
              <w:rPr>
                <w:rFonts w:cstheme="minorHAnsi"/>
              </w:rPr>
            </w:pPr>
          </w:p>
          <w:p w14:paraId="22E77F38" w14:textId="5A6FB450" w:rsidR="00C53F2A" w:rsidRPr="000547C0" w:rsidRDefault="00C53F2A" w:rsidP="00284200">
            <w:pPr>
              <w:spacing w:after="80"/>
              <w:rPr>
                <w:rFonts w:cstheme="minorHAnsi"/>
              </w:rPr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453D4BFC" w:rsidR="00D62E01" w:rsidRPr="000547C0" w:rsidRDefault="00AF77C1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Discuss Persona Profiles</w:t>
            </w:r>
          </w:p>
        </w:tc>
        <w:tc>
          <w:tcPr>
            <w:tcW w:w="1324" w:type="dxa"/>
          </w:tcPr>
          <w:p w14:paraId="09D75167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0100F68C" w:rsidR="00D62E01" w:rsidRPr="000547C0" w:rsidRDefault="00AF77C1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</w:tr>
    </w:tbl>
    <w:p w14:paraId="11A9415B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253D0A9D" w14:textId="1510BF88" w:rsidR="00D62E01" w:rsidRPr="000547C0" w:rsidRDefault="00AF77C1" w:rsidP="00D62E01">
      <w:pPr>
        <w:rPr>
          <w:rFonts w:cstheme="minorHAnsi"/>
        </w:rPr>
      </w:pPr>
      <w:r>
        <w:rPr>
          <w:rFonts w:cstheme="minorHAnsi"/>
        </w:rPr>
        <w:t>Discussion on how to fill out Persona Profiles.</w:t>
      </w:r>
    </w:p>
    <w:p w14:paraId="31CCF89C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5E458376" w14:textId="0379C798" w:rsidR="00AB7F1C" w:rsidRDefault="00C53F2A" w:rsidP="00D62E01">
      <w:pPr>
        <w:rPr>
          <w:rFonts w:cstheme="minorHAnsi"/>
        </w:rPr>
      </w:pPr>
      <w:r>
        <w:rPr>
          <w:rFonts w:cstheme="minorHAnsi"/>
        </w:rPr>
        <w:t xml:space="preserve">Group </w:t>
      </w:r>
      <w:r w:rsidR="00AF77C1">
        <w:rPr>
          <w:rFonts w:cstheme="minorHAnsi"/>
        </w:rPr>
        <w:t>is aware of what needs to be done in Persona Profiles</w:t>
      </w:r>
      <w:r w:rsidR="00B95255">
        <w:rPr>
          <w:rFonts w:cstheme="minorHAnsi"/>
        </w:rPr>
        <w:t xml:space="preserve">. No progress was made as </w:t>
      </w:r>
      <w:proofErr w:type="gramStart"/>
      <w:r w:rsidR="00B95255">
        <w:rPr>
          <w:rFonts w:cstheme="minorHAnsi"/>
        </w:rPr>
        <w:t>group</w:t>
      </w:r>
      <w:proofErr w:type="gramEnd"/>
      <w:r w:rsidR="00B95255">
        <w:rPr>
          <w:rFonts w:cstheme="minorHAnsi"/>
        </w:rPr>
        <w:t xml:space="preserve"> is working on Stakeholders Register currently.</w:t>
      </w:r>
    </w:p>
    <w:p w14:paraId="1CF578BB" w14:textId="77777777" w:rsidR="00AF77C1" w:rsidRPr="000547C0" w:rsidRDefault="00AF77C1" w:rsidP="00D62E01">
      <w:pPr>
        <w:rPr>
          <w:rFonts w:cstheme="minorHAnsi"/>
        </w:rPr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284200">
        <w:tc>
          <w:tcPr>
            <w:tcW w:w="5310" w:type="dxa"/>
          </w:tcPr>
          <w:p w14:paraId="3B737AF6" w14:textId="18227431" w:rsidR="00D60069" w:rsidRPr="000547C0" w:rsidRDefault="00B95255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060" w:type="dxa"/>
          </w:tcPr>
          <w:p w14:paraId="5840FF51" w14:textId="4CE7E150" w:rsidR="00D60069" w:rsidRPr="000547C0" w:rsidRDefault="00B95255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854" w:type="dxa"/>
          </w:tcPr>
          <w:p w14:paraId="508F98FF" w14:textId="485DA769" w:rsidR="00D60069" w:rsidRPr="000547C0" w:rsidRDefault="00B95255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2697D922" w14:textId="77777777" w:rsidR="002B2D13" w:rsidRPr="000547C0" w:rsidRDefault="00000000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20E80589" w:rsidR="00212D56" w:rsidRPr="000547C0" w:rsidRDefault="00B95255" w:rsidP="00212D56">
      <w:pPr>
        <w:rPr>
          <w:rFonts w:cstheme="minorHAnsi"/>
        </w:rPr>
      </w:pPr>
      <w:r>
        <w:rPr>
          <w:rFonts w:cstheme="minorHAnsi"/>
        </w:rPr>
        <w:t>08</w:t>
      </w:r>
      <w:r w:rsidR="00FE102D">
        <w:rPr>
          <w:rFonts w:cstheme="minorHAnsi"/>
        </w:rPr>
        <w:t>/03/2024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B06515" w14:textId="77777777" w:rsidR="00AF54BA" w:rsidRDefault="00AF54BA">
      <w:pPr>
        <w:spacing w:before="0" w:after="0"/>
      </w:pPr>
      <w:r>
        <w:separator/>
      </w:r>
    </w:p>
  </w:endnote>
  <w:endnote w:type="continuationSeparator" w:id="0">
    <w:p w14:paraId="1C8BCECD" w14:textId="77777777" w:rsidR="00AF54BA" w:rsidRDefault="00AF54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12339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77025C" w14:textId="77777777" w:rsidR="00AF54BA" w:rsidRDefault="00AF54BA">
      <w:pPr>
        <w:spacing w:before="0" w:after="0"/>
      </w:pPr>
      <w:r>
        <w:separator/>
      </w:r>
    </w:p>
  </w:footnote>
  <w:footnote w:type="continuationSeparator" w:id="0">
    <w:p w14:paraId="3DF20FBF" w14:textId="77777777" w:rsidR="00AF54BA" w:rsidRDefault="00AF54B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0034433">
    <w:abstractNumId w:val="3"/>
  </w:num>
  <w:num w:numId="2" w16cid:durableId="601188806">
    <w:abstractNumId w:val="4"/>
  </w:num>
  <w:num w:numId="3" w16cid:durableId="142820960">
    <w:abstractNumId w:val="1"/>
  </w:num>
  <w:num w:numId="4" w16cid:durableId="2022852372">
    <w:abstractNumId w:val="0"/>
  </w:num>
  <w:num w:numId="5" w16cid:durableId="314996819">
    <w:abstractNumId w:val="1"/>
    <w:lvlOverride w:ilvl="0">
      <w:startOverride w:val="1"/>
    </w:lvlOverride>
  </w:num>
  <w:num w:numId="6" w16cid:durableId="1379667099">
    <w:abstractNumId w:val="1"/>
    <w:lvlOverride w:ilvl="0">
      <w:startOverride w:val="1"/>
    </w:lvlOverride>
  </w:num>
  <w:num w:numId="7" w16cid:durableId="572351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092E7B"/>
    <w:rsid w:val="001C4533"/>
    <w:rsid w:val="001E0877"/>
    <w:rsid w:val="0020000C"/>
    <w:rsid w:val="00212D56"/>
    <w:rsid w:val="002B2D13"/>
    <w:rsid w:val="0034721D"/>
    <w:rsid w:val="00380D12"/>
    <w:rsid w:val="003D5BF7"/>
    <w:rsid w:val="003D5D47"/>
    <w:rsid w:val="003F257D"/>
    <w:rsid w:val="004F0C4B"/>
    <w:rsid w:val="004F7189"/>
    <w:rsid w:val="005A7328"/>
    <w:rsid w:val="006344A8"/>
    <w:rsid w:val="006C2459"/>
    <w:rsid w:val="006F5CF4"/>
    <w:rsid w:val="00734EEC"/>
    <w:rsid w:val="007F04FA"/>
    <w:rsid w:val="00984D1D"/>
    <w:rsid w:val="00AB3C90"/>
    <w:rsid w:val="00AB7F1C"/>
    <w:rsid w:val="00AF54BA"/>
    <w:rsid w:val="00AF77C1"/>
    <w:rsid w:val="00B777C6"/>
    <w:rsid w:val="00B95255"/>
    <w:rsid w:val="00C07605"/>
    <w:rsid w:val="00C1744B"/>
    <w:rsid w:val="00C53F2A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00FE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5E4853"/>
    <w:rsid w:val="00765F4A"/>
    <w:rsid w:val="00C926F6"/>
    <w:rsid w:val="00CC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141A0C9745484EBEA960F75D7B55760F">
    <w:name w:val="141A0C9745484EBEA960F75D7B55760F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DABD1B759084018B4D181E81474B300">
    <w:name w:val="1DABD1B759084018B4D181E81474B300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21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Romaine Box</cp:lastModifiedBy>
  <cp:revision>5</cp:revision>
  <dcterms:created xsi:type="dcterms:W3CDTF">2024-03-15T06:07:00Z</dcterms:created>
  <dcterms:modified xsi:type="dcterms:W3CDTF">2024-03-26T07:23:00Z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